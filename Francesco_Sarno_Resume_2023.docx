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The first table is the name and contact info layout table. The second table is the objective table"/>
      </w:tblPr>
      <w:tblGrid>
        <w:gridCol w:w="4934"/>
        <w:gridCol w:w="4410"/>
      </w:tblGrid>
      <w:tr w:rsidR="00B02D42" w:rsidRPr="00B02D42" w14:paraId="2A11D480" w14:textId="77777777" w:rsidTr="000B5E9C">
        <w:trPr>
          <w:trHeight w:hRule="exact" w:val="1843"/>
        </w:trPr>
        <w:tc>
          <w:tcPr>
            <w:tcW w:w="4692" w:type="dxa"/>
            <w:tcMar>
              <w:right w:w="144" w:type="dxa"/>
            </w:tcMar>
            <w:vAlign w:val="bottom"/>
          </w:tcPr>
          <w:p w14:paraId="1BC4F6F2" w14:textId="0BCDB0ED" w:rsidR="007A0F44" w:rsidRPr="00C15A61" w:rsidRDefault="00550C15" w:rsidP="00174A87">
            <w:pPr>
              <w:pStyle w:val="Title"/>
              <w:rPr>
                <w:rFonts w:asciiTheme="majorHAnsi" w:hAnsiTheme="majorHAnsi" w:cstheme="majorHAnsi"/>
              </w:rPr>
            </w:pPr>
            <w:r w:rsidRPr="00C15A61">
              <w:rPr>
                <w:rFonts w:asciiTheme="majorHAnsi" w:hAnsiTheme="majorHAnsi" w:cstheme="majorHAnsi"/>
              </w:rPr>
              <w:t>Francesco</w:t>
            </w:r>
          </w:p>
          <w:p w14:paraId="6E426400" w14:textId="33CAA543" w:rsidR="007A0F44" w:rsidRPr="00565B06" w:rsidRDefault="00550C15" w:rsidP="00174A87">
            <w:pPr>
              <w:pStyle w:val="Subtitle"/>
            </w:pPr>
            <w:r w:rsidRPr="00C15A61">
              <w:rPr>
                <w:rFonts w:cstheme="majorHAnsi"/>
              </w:rPr>
              <w:t>sarno</w:t>
            </w:r>
          </w:p>
        </w:tc>
        <w:tc>
          <w:tcPr>
            <w:tcW w:w="4194" w:type="dxa"/>
            <w:tcMar>
              <w:left w:w="144" w:type="dxa"/>
            </w:tcMar>
            <w:vAlign w:val="bottom"/>
          </w:tcPr>
          <w:p w14:paraId="040335C9" w14:textId="1090E38A" w:rsidR="007A0F44" w:rsidRPr="005C3B5A" w:rsidRDefault="00000000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fr-CH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address:"/>
                <w:tag w:val="Enter address:"/>
                <w:id w:val="-989020281"/>
                <w:placeholder>
                  <w:docPart w:val="AE4B3FF92049B34CB207F4E64074D1A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5A143D" w:rsidRPr="005C3B5A">
                  <w:rPr>
                    <w:color w:val="4472C4" w:themeColor="accent1"/>
                    <w:sz w:val="20"/>
                    <w:szCs w:val="20"/>
                    <w:lang w:val="fr-CH"/>
                  </w:rPr>
                  <w:t>Chemin du Fréne 9, Lausanne</w:t>
                </w:r>
              </w:sdtContent>
            </w:sdt>
            <w:r w:rsidR="007A0F44" w:rsidRPr="005C3B5A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  <w:r w:rsidR="007A0F44"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inline distT="0" distB="0" distL="0" distR="0" wp14:anchorId="4320E0C6" wp14:editId="5F5BE64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AB5FC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A331526" w14:textId="0F111089" w:rsidR="007A0F44" w:rsidRPr="005C3B5A" w:rsidRDefault="00000000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fr-CH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phone number:"/>
                <w:tag w:val="Enter phone number:"/>
                <w:id w:val="381135673"/>
                <w:placeholder>
                  <w:docPart w:val="B668DC3D1A3CFA47B7E23432E687141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5A143D" w:rsidRPr="005C3B5A">
                  <w:rPr>
                    <w:color w:val="4472C4" w:themeColor="accent1"/>
                    <w:sz w:val="20"/>
                    <w:szCs w:val="20"/>
                    <w:lang w:val="fr-CH"/>
                  </w:rPr>
                  <w:t>+41 774988061</w:t>
                </w:r>
              </w:sdtContent>
            </w:sdt>
            <w:r w:rsidR="007A0F44" w:rsidRPr="005C3B5A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  <w:r w:rsidR="007A0F44"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inline distT="0" distB="0" distL="0" distR="0" wp14:anchorId="639EA755" wp14:editId="58864AC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19AB3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4BEFDF6" w14:textId="77777777" w:rsidR="007A0F44" w:rsidRPr="004C3A69" w:rsidRDefault="00000000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fr-CH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email address:"/>
                <w:tag w:val="Enter email address:"/>
                <w:id w:val="479813182"/>
                <w:placeholder>
                  <w:docPart w:val="140D870DCDC90748B447A9CE129923E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C3B5A" w:rsidRPr="00D17ED0">
                  <w:rPr>
                    <w:color w:val="4472C4" w:themeColor="accent1"/>
                    <w:sz w:val="20"/>
                    <w:szCs w:val="20"/>
                    <w:lang w:val="fr-CH"/>
                  </w:rPr>
                  <w:t>s</w:t>
                </w:r>
                <w:r w:rsidR="005A143D" w:rsidRPr="00D17ED0">
                  <w:rPr>
                    <w:color w:val="4472C4" w:themeColor="accent1"/>
                    <w:sz w:val="20"/>
                    <w:szCs w:val="20"/>
                    <w:lang w:val="fr-CH"/>
                  </w:rPr>
                  <w:t>arnof96@gmail.com</w:t>
                </w:r>
              </w:sdtContent>
            </w:sdt>
            <w:r w:rsidR="007A0F44" w:rsidRPr="00D17ED0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  <w:r w:rsidR="007A0F44"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inline distT="0" distB="0" distL="0" distR="0" wp14:anchorId="32EFD1DE" wp14:editId="35530B1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5C113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E21B830" w14:textId="3C06B056" w:rsidR="007A0F44" w:rsidRPr="00D17ED0" w:rsidRDefault="005C3B5A" w:rsidP="000803F7">
            <w:pPr>
              <w:pStyle w:val="ContactInfo"/>
              <w:ind w:right="107"/>
              <w:rPr>
                <w:color w:val="4472C4" w:themeColor="accent1"/>
                <w:sz w:val="20"/>
                <w:szCs w:val="20"/>
                <w:lang w:val="fr-CH"/>
              </w:rPr>
            </w:pPr>
            <w:r w:rsidRPr="005C3B5A">
              <w:rPr>
                <w:noProof/>
                <w:color w:val="4472C4" w:themeColor="accent1"/>
                <w:sz w:val="20"/>
                <w:szCs w:val="20"/>
                <w:lang w:val="en-GB" w:bidi="en-GB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DDE2CBA" wp14:editId="069EB92C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55245</wp:posOffset>
                      </wp:positionV>
                      <wp:extent cx="109220" cy="109220"/>
                      <wp:effectExtent l="0" t="0" r="5080" b="5080"/>
                      <wp:wrapTight wrapText="bothSides">
                        <wp:wrapPolygon edited="0">
                          <wp:start x="0" y="0"/>
                          <wp:lineTo x="0" y="20093"/>
                          <wp:lineTo x="20093" y="20093"/>
                          <wp:lineTo x="20093" y="0"/>
                          <wp:lineTo x="0" y="0"/>
                        </wp:wrapPolygon>
                      </wp:wrapTight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0C9D2" id="LinkedIn icon" o:spid="_x0000_s1026" alt="LinkedIn icon" style="position:absolute;margin-left:198.7pt;margin-top:4.35pt;width:8.6pt;height:8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5Sk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      <o:lock v:ext="edit" verticies="t"/>
                      <w10:wrap type="tight"/>
                    </v:shape>
                  </w:pict>
                </mc:Fallback>
              </mc:AlternateContent>
            </w:r>
            <w:sdt>
              <w:sdtPr>
                <w:rPr>
                  <w:color w:val="4472C4" w:themeColor="accent1"/>
                  <w:sz w:val="20"/>
                  <w:szCs w:val="20"/>
                  <w:lang w:val="fr-CH"/>
                </w:rPr>
                <w:alias w:val="Enter LinkedIn profile:"/>
                <w:tag w:val="Enter LinkedIn profile:"/>
                <w:id w:val="-1253892234"/>
                <w:placeholder>
                  <w:docPart w:val="000AB571F872E14DB9447EEC8E68C24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D17ED0">
                  <w:rPr>
                    <w:color w:val="4472C4" w:themeColor="accent1"/>
                    <w:sz w:val="20"/>
                    <w:szCs w:val="20"/>
                    <w:lang w:val="fr-CH"/>
                  </w:rPr>
                  <w:t>https://www.linkedin.com/in/francesco-sarno/</w:t>
                </w:r>
              </w:sdtContent>
            </w:sdt>
            <w:r w:rsidR="007A0F44" w:rsidRPr="00D17ED0">
              <w:rPr>
                <w:color w:val="4472C4" w:themeColor="accent1"/>
                <w:sz w:val="20"/>
                <w:szCs w:val="20"/>
                <w:lang w:val="fr-CH" w:bidi="en-GB"/>
              </w:rPr>
              <w:t xml:space="preserve">  </w:t>
            </w:r>
          </w:p>
          <w:p w14:paraId="6CF9639E" w14:textId="77777777" w:rsidR="007A0F44" w:rsidRDefault="00000000" w:rsidP="000803F7">
            <w:pPr>
              <w:pStyle w:val="ContactInfo"/>
              <w:ind w:right="107"/>
              <w:rPr>
                <w:color w:val="4472C4" w:themeColor="accent1"/>
                <w:lang w:val="it-CH" w:bidi="en-GB"/>
              </w:rPr>
            </w:pPr>
            <w:sdt>
              <w:sdtPr>
                <w:rPr>
                  <w:color w:val="4472C4" w:themeColor="accent1"/>
                  <w:sz w:val="20"/>
                  <w:szCs w:val="20"/>
                  <w:lang w:val="it-CH"/>
                </w:rPr>
                <w:alias w:val="Enter Twitter/blog/portfolio:"/>
                <w:tag w:val="Enter Twitter/blog/portfolio:"/>
                <w:id w:val="1198669372"/>
                <w:placeholder>
                  <w:docPart w:val="E4DB9DAE20A05846B7147ACB9B87795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5A143D" w:rsidRPr="005C3B5A">
                  <w:rPr>
                    <w:color w:val="4472C4" w:themeColor="accent1"/>
                    <w:sz w:val="20"/>
                    <w:szCs w:val="20"/>
                    <w:lang w:val="it-CH"/>
                  </w:rPr>
                  <w:t>http</w:t>
                </w:r>
                <w:r w:rsidR="005C3B5A">
                  <w:rPr>
                    <w:color w:val="4472C4" w:themeColor="accent1"/>
                    <w:sz w:val="20"/>
                    <w:szCs w:val="20"/>
                    <w:lang w:val="it-CH"/>
                  </w:rPr>
                  <w:t>s</w:t>
                </w:r>
                <w:r w:rsidR="005A143D" w:rsidRPr="005C3B5A">
                  <w:rPr>
                    <w:color w:val="4472C4" w:themeColor="accent1"/>
                    <w:sz w:val="20"/>
                    <w:szCs w:val="20"/>
                    <w:lang w:val="it-CH"/>
                  </w:rPr>
                  <w:t>://francescosarno.github.io</w:t>
                </w:r>
              </w:sdtContent>
            </w:sdt>
            <w:r w:rsidR="007A0F44" w:rsidRPr="00B02D42">
              <w:rPr>
                <w:color w:val="4472C4" w:themeColor="accent1"/>
                <w:lang w:val="it-CH" w:bidi="en-GB"/>
              </w:rPr>
              <w:t xml:space="preserve">  </w:t>
            </w:r>
            <w:r w:rsidR="007A0F44" w:rsidRPr="00B02D42">
              <w:rPr>
                <w:noProof/>
                <w:color w:val="4472C4" w:themeColor="accent1"/>
                <w:lang w:val="en-GB" w:bidi="en-GB"/>
              </w:rPr>
              <mc:AlternateContent>
                <mc:Choice Requires="wps">
                  <w:drawing>
                    <wp:inline distT="0" distB="0" distL="0" distR="0" wp14:anchorId="054F8C08" wp14:editId="03374D3D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5657F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EA3B98B" w14:textId="09A729C0" w:rsidR="005C3B5A" w:rsidRPr="00B02D42" w:rsidRDefault="005C3B5A" w:rsidP="005C3B5A">
            <w:pPr>
              <w:pStyle w:val="ContactInfo"/>
              <w:ind w:right="107"/>
              <w:jc w:val="left"/>
              <w:rPr>
                <w:color w:val="4472C4" w:themeColor="accent1"/>
                <w:lang w:val="it-CH"/>
              </w:rPr>
            </w:pPr>
          </w:p>
        </w:tc>
      </w:tr>
    </w:tbl>
    <w:p w14:paraId="30BFEED9" w14:textId="303DEA0E" w:rsidR="00A77B4D" w:rsidRPr="005A143D" w:rsidRDefault="00C570C7" w:rsidP="003A5D77">
      <w:pPr>
        <w:spacing w:after="0"/>
        <w:rPr>
          <w:lang w:val="it-CH"/>
        </w:rPr>
      </w:pPr>
      <w:r>
        <w:rPr>
          <w:noProof/>
          <w:lang w:val="it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A144BD" wp14:editId="1964829B">
                <wp:simplePos x="0" y="0"/>
                <wp:positionH relativeFrom="column">
                  <wp:posOffset>-720090</wp:posOffset>
                </wp:positionH>
                <wp:positionV relativeFrom="paragraph">
                  <wp:posOffset>-1994444</wp:posOffset>
                </wp:positionV>
                <wp:extent cx="7913915" cy="2264228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915" cy="22642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59164"/>
                              </a:schemeClr>
                            </a:gs>
                            <a:gs pos="50000">
                              <a:schemeClr val="accent3">
                                <a:lumMod val="45000"/>
                                <a:lumOff val="55000"/>
                                <a:alpha val="5558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D753" id="Rectangle 79" o:spid="_x0000_s1026" style="position:absolute;margin-left:-56.7pt;margin-top:-157.05pt;width:623.15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" fillcolor="#fafafa [182]" stroked="f" strokeweight="1pt">
                <v:fill color2="#e4e4e4 [982]" o:opacity2="38773f" rotate="t" angle="180" colors="0 #fafafa;.5 #d7d7d7;54395f #d7d7d7;1 #e4e4e4" focus="100%" type="gradient"/>
              </v:rect>
            </w:pict>
          </mc:Fallback>
        </mc:AlternateConten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76"/>
        <w:gridCol w:w="9250"/>
      </w:tblGrid>
      <w:tr w:rsidR="00A77B4D" w:rsidRPr="00565B06" w14:paraId="23B60894" w14:textId="77777777" w:rsidTr="003A5D77">
        <w:trPr>
          <w:trHeight w:val="567"/>
        </w:trPr>
        <w:tc>
          <w:tcPr>
            <w:tcW w:w="720" w:type="dxa"/>
            <w:tcMar>
              <w:right w:w="216" w:type="dxa"/>
            </w:tcMar>
            <w:vAlign w:val="bottom"/>
          </w:tcPr>
          <w:p w14:paraId="4E3AD439" w14:textId="3775E990" w:rsidR="00A77B4D" w:rsidRPr="00565B06" w:rsidRDefault="00A77B4D" w:rsidP="00075B13">
            <w:pPr>
              <w:pStyle w:val="Icons"/>
            </w:pPr>
          </w:p>
        </w:tc>
        <w:tc>
          <w:tcPr>
            <w:tcW w:w="8587" w:type="dxa"/>
          </w:tcPr>
          <w:p w14:paraId="41EC5CEF" w14:textId="6423108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FCE1975A1A00EA468E824AA1C54E5A43"/>
                </w:placeholder>
                <w:temporary/>
                <w:showingPlcHdr/>
                <w15:appearance w15:val="hidden"/>
              </w:sdtPr>
              <w:sdtContent>
                <w:r w:rsidR="00DD2D34" w:rsidRPr="000803F7">
                  <w:rPr>
                    <w:u w:val="single"/>
                    <w:lang w:val="en-GB" w:bidi="en-GB"/>
                  </w:rPr>
                  <w:t>Education</w:t>
                </w:r>
              </w:sdtContent>
            </w:sdt>
          </w:p>
        </w:tc>
      </w:tr>
    </w:tbl>
    <w:p w14:paraId="1973E1BF" w14:textId="00BB96A3" w:rsidR="007C0E0E" w:rsidRPr="00565B06" w:rsidRDefault="003A5D77" w:rsidP="000803F7">
      <w:pPr>
        <w:pStyle w:val="Heading2"/>
        <w:ind w:left="142"/>
      </w:pPr>
      <w:r>
        <w:t>M.Sc. in Robotics, System and Control</w:t>
      </w:r>
      <w:r w:rsidR="007C0E0E" w:rsidRPr="00565B06">
        <w:rPr>
          <w:lang w:val="en-GB" w:bidi="en-GB"/>
        </w:rPr>
        <w:t xml:space="preserve"> | </w:t>
      </w:r>
      <w:r>
        <w:rPr>
          <w:rStyle w:val="Emphasis"/>
        </w:rPr>
        <w:t>ETH Zürich</w:t>
      </w:r>
    </w:p>
    <w:p w14:paraId="688AD5DC" w14:textId="77777777" w:rsidR="003A5D77" w:rsidRDefault="003A5D77" w:rsidP="000803F7">
      <w:pPr>
        <w:pStyle w:val="Heading3"/>
        <w:ind w:left="142"/>
      </w:pPr>
      <w:r>
        <w:t>2018</w:t>
      </w:r>
      <w:r w:rsidR="007C0E0E" w:rsidRPr="00565B06">
        <w:rPr>
          <w:lang w:val="en-GB" w:bidi="en-GB"/>
        </w:rPr>
        <w:t xml:space="preserve"> – </w:t>
      </w:r>
      <w:r>
        <w:t>2021</w:t>
      </w:r>
    </w:p>
    <w:p w14:paraId="733676C5" w14:textId="1EC367C7" w:rsidR="003A5D77" w:rsidRDefault="003A5D77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Roland </w:t>
      </w:r>
      <w:r w:rsidR="00326B81" w:rsidRPr="003A5D77">
        <w:rPr>
          <w:caps w:val="0"/>
        </w:rPr>
        <w:t>Siegwart</w:t>
      </w:r>
    </w:p>
    <w:p w14:paraId="36C8267B" w14:textId="1EC7C096" w:rsidR="00550C15" w:rsidRDefault="003A5D77" w:rsidP="000803F7">
      <w:pPr>
        <w:pStyle w:val="Heading3"/>
        <w:spacing w:after="80"/>
        <w:ind w:left="142"/>
        <w:rPr>
          <w:caps w:val="0"/>
        </w:rPr>
      </w:pPr>
      <w:r w:rsidRPr="005A143D">
        <w:rPr>
          <w:b/>
          <w:bCs/>
          <w:caps w:val="0"/>
        </w:rPr>
        <w:t>Grade</w:t>
      </w:r>
      <w:r w:rsidRPr="005A143D">
        <w:rPr>
          <w:caps w:val="0"/>
        </w:rPr>
        <w:t>: 5.61/6.00</w:t>
      </w:r>
    </w:p>
    <w:p w14:paraId="3BF3D1D7" w14:textId="469319C0" w:rsidR="00B02D42" w:rsidRPr="00B02D42" w:rsidRDefault="00B02D42" w:rsidP="000803F7">
      <w:pPr>
        <w:pStyle w:val="Heading3"/>
        <w:ind w:left="142"/>
      </w:pPr>
      <w:r>
        <w:rPr>
          <w:rStyle w:val="Heading2Char"/>
          <w:caps w:val="0"/>
        </w:rPr>
        <w:t>IEEE</w:t>
      </w:r>
      <w:r w:rsidRPr="00B02D42">
        <w:rPr>
          <w:rStyle w:val="Heading2Char"/>
          <w:caps w:val="0"/>
        </w:rPr>
        <w:t xml:space="preserve"> </w:t>
      </w:r>
      <w:r>
        <w:rPr>
          <w:rStyle w:val="Heading2Char"/>
          <w:caps w:val="0"/>
        </w:rPr>
        <w:t>RAS</w:t>
      </w:r>
      <w:r w:rsidRPr="00B02D42">
        <w:rPr>
          <w:rStyle w:val="Heading2Char"/>
          <w:caps w:val="0"/>
        </w:rPr>
        <w:t xml:space="preserve"> Summer School </w:t>
      </w:r>
      <w:r>
        <w:rPr>
          <w:rStyle w:val="Heading2Char"/>
          <w:caps w:val="0"/>
        </w:rPr>
        <w:t>o</w:t>
      </w:r>
      <w:r w:rsidRPr="00B02D42">
        <w:rPr>
          <w:rStyle w:val="Heading2Char"/>
          <w:caps w:val="0"/>
        </w:rPr>
        <w:t>n Multi-Robot Systems</w:t>
      </w:r>
      <w:r w:rsidRPr="000B5E9C">
        <w:rPr>
          <w:b/>
        </w:rPr>
        <w:t>|</w:t>
      </w:r>
      <w:r>
        <w:t xml:space="preserve"> </w:t>
      </w:r>
      <w:r w:rsidRPr="00B02D42">
        <w:rPr>
          <w:rStyle w:val="Emphasis"/>
          <w:b/>
          <w:bCs/>
        </w:rPr>
        <w:t xml:space="preserve">CTU </w:t>
      </w:r>
      <w:r w:rsidRPr="00B02D42">
        <w:rPr>
          <w:rStyle w:val="Emphasis"/>
          <w:b/>
          <w:bCs/>
          <w:caps w:val="0"/>
        </w:rPr>
        <w:t>Prague</w:t>
      </w:r>
      <w:r>
        <w:rPr>
          <w:rStyle w:val="Emphasis"/>
        </w:rPr>
        <w:br/>
      </w:r>
      <w:r>
        <w:t>2022</w:t>
      </w:r>
    </w:p>
    <w:p w14:paraId="65D96064" w14:textId="2FA986A0" w:rsidR="003A5D77" w:rsidRPr="00C15A61" w:rsidRDefault="003A5D77" w:rsidP="000803F7">
      <w:pPr>
        <w:pStyle w:val="Heading2"/>
        <w:ind w:left="142"/>
        <w:rPr>
          <w:color w:val="657C9C" w:themeColor="text2" w:themeTint="BF"/>
          <w:lang w:val="it-CH"/>
        </w:rPr>
      </w:pPr>
      <w:r w:rsidRPr="000B5E9C">
        <w:rPr>
          <w:lang w:val="it-CH"/>
        </w:rPr>
        <w:t>B.Sc. in Automation Engineering</w:t>
      </w:r>
      <w:r w:rsidRPr="000B5E9C">
        <w:rPr>
          <w:lang w:val="it-CH" w:bidi="en-GB"/>
        </w:rPr>
        <w:t xml:space="preserve"> | </w:t>
      </w:r>
      <w:r w:rsidRPr="000B5E9C">
        <w:rPr>
          <w:rStyle w:val="Emphasis"/>
          <w:lang w:val="it-CH"/>
        </w:rPr>
        <w:t>Politecnico di Milano</w:t>
      </w:r>
    </w:p>
    <w:p w14:paraId="19051708" w14:textId="40486E51" w:rsidR="003A5D77" w:rsidRPr="004C3A69" w:rsidRDefault="003A5D77" w:rsidP="000803F7">
      <w:pPr>
        <w:pStyle w:val="Heading3"/>
        <w:ind w:left="142"/>
        <w:rPr>
          <w:lang w:val="it-CH"/>
        </w:rPr>
      </w:pPr>
      <w:r w:rsidRPr="004C3A69">
        <w:rPr>
          <w:lang w:val="it-CH"/>
        </w:rPr>
        <w:t>2015</w:t>
      </w:r>
      <w:r w:rsidR="007C0E0E" w:rsidRPr="004C3A69">
        <w:rPr>
          <w:lang w:val="it-CH" w:bidi="en-GB"/>
        </w:rPr>
        <w:t xml:space="preserve"> – </w:t>
      </w:r>
      <w:r w:rsidRPr="004C3A69">
        <w:rPr>
          <w:lang w:val="it-CH"/>
        </w:rPr>
        <w:t>2018</w:t>
      </w:r>
    </w:p>
    <w:p w14:paraId="1335A0EE" w14:textId="377904B1" w:rsidR="00550C15" w:rsidRPr="004C3A69" w:rsidRDefault="003A5D77" w:rsidP="000803F7">
      <w:pPr>
        <w:pStyle w:val="Heading3"/>
        <w:spacing w:after="80"/>
        <w:ind w:left="142"/>
        <w:rPr>
          <w:caps w:val="0"/>
          <w:lang w:val="it-CH"/>
        </w:rPr>
      </w:pPr>
      <w:r w:rsidRPr="004C3A69">
        <w:rPr>
          <w:b/>
          <w:bCs/>
          <w:caps w:val="0"/>
          <w:lang w:val="it-CH"/>
        </w:rPr>
        <w:t>Grade</w:t>
      </w:r>
      <w:r w:rsidRPr="004C3A69">
        <w:rPr>
          <w:caps w:val="0"/>
          <w:lang w:val="it-CH"/>
        </w:rPr>
        <w:t>: 106/110</w:t>
      </w:r>
    </w:p>
    <w:p w14:paraId="7F55EB66" w14:textId="231015FB" w:rsidR="003A5D77" w:rsidRPr="004C3A69" w:rsidRDefault="003A5D77" w:rsidP="000803F7">
      <w:pPr>
        <w:pStyle w:val="Heading2"/>
        <w:ind w:left="142"/>
        <w:rPr>
          <w:lang w:val="it-CH"/>
        </w:rPr>
      </w:pPr>
      <w:r w:rsidRPr="004C3A69">
        <w:rPr>
          <w:lang w:val="it-CH"/>
        </w:rPr>
        <w:t>High School Diploma</w:t>
      </w:r>
      <w:r w:rsidRPr="004C3A69">
        <w:rPr>
          <w:lang w:val="it-CH" w:bidi="en-GB"/>
        </w:rPr>
        <w:t xml:space="preserve"> | </w:t>
      </w:r>
      <w:r w:rsidRPr="004C3A69">
        <w:rPr>
          <w:rStyle w:val="Emphasis"/>
          <w:lang w:val="it-CH"/>
        </w:rPr>
        <w:t>Liceo Scientifico Statale N. Copernico</w:t>
      </w:r>
    </w:p>
    <w:p w14:paraId="1E34B1A0" w14:textId="6314663C" w:rsidR="003A5D77" w:rsidRDefault="003A5D77" w:rsidP="000803F7">
      <w:pPr>
        <w:pStyle w:val="Heading3"/>
        <w:ind w:left="142"/>
      </w:pPr>
      <w:r>
        <w:t>2010</w:t>
      </w:r>
      <w:r w:rsidRPr="00565B06">
        <w:rPr>
          <w:lang w:val="en-GB" w:bidi="en-GB"/>
        </w:rPr>
        <w:t xml:space="preserve"> – </w:t>
      </w:r>
      <w:r>
        <w:t>2015</w:t>
      </w:r>
    </w:p>
    <w:p w14:paraId="1A256038" w14:textId="7CBE859C" w:rsidR="004B6FB3" w:rsidRPr="004B6FB3" w:rsidRDefault="003A5D77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Grade</w:t>
      </w:r>
      <w:r>
        <w:rPr>
          <w:caps w:val="0"/>
        </w:rPr>
        <w:t>: 9</w:t>
      </w:r>
      <w:r w:rsidR="000B5E9C">
        <w:rPr>
          <w:caps w:val="0"/>
        </w:rPr>
        <w:t>5</w:t>
      </w:r>
      <w:r>
        <w:rPr>
          <w:caps w:val="0"/>
        </w:rPr>
        <w:t>/100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5E088C" w:rsidRPr="00565B06" w14:paraId="38E02C4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85B81CE" w14:textId="418E1613" w:rsidR="005E088C" w:rsidRPr="00565B06" w:rsidRDefault="005E088C" w:rsidP="000803F7">
            <w:pPr>
              <w:pStyle w:val="Icons"/>
              <w:ind w:left="142"/>
              <w:jc w:val="left"/>
            </w:pPr>
          </w:p>
        </w:tc>
        <w:tc>
          <w:tcPr>
            <w:tcW w:w="8587" w:type="dxa"/>
          </w:tcPr>
          <w:p w14:paraId="198FB359" w14:textId="77777777" w:rsidR="005E088C" w:rsidRPr="00565B06" w:rsidRDefault="00000000" w:rsidP="000803F7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927C5B4CC082804CBF2FCBA6DCEDD762"/>
                </w:placeholder>
                <w:temporary/>
                <w:showingPlcHdr/>
                <w15:appearance w15:val="hidden"/>
              </w:sdtPr>
              <w:sdtContent>
                <w:r w:rsidR="005E088C" w:rsidRPr="000803F7">
                  <w:rPr>
                    <w:u w:val="single"/>
                    <w:lang w:val="en-GB" w:bidi="en-GB"/>
                  </w:rPr>
                  <w:t>Experience</w:t>
                </w:r>
              </w:sdtContent>
            </w:sdt>
          </w:p>
        </w:tc>
      </w:tr>
    </w:tbl>
    <w:p w14:paraId="48406CAD" w14:textId="77777777" w:rsidR="00B02D42" w:rsidRDefault="00550C15" w:rsidP="000803F7">
      <w:pPr>
        <w:pStyle w:val="Heading2"/>
        <w:ind w:left="142"/>
      </w:pPr>
      <w:r w:rsidRPr="00C15A61">
        <w:t>Computer Vision and Robotics Research Engineer</w:t>
      </w:r>
      <w:r w:rsidR="00B02D42">
        <w:t xml:space="preserve"> |</w:t>
      </w:r>
    </w:p>
    <w:p w14:paraId="0B109769" w14:textId="493179C5" w:rsidR="005E088C" w:rsidRPr="00C15A61" w:rsidRDefault="00550C15" w:rsidP="000803F7">
      <w:pPr>
        <w:pStyle w:val="Heading2"/>
        <w:ind w:left="142"/>
      </w:pPr>
      <w:r w:rsidRPr="00C15A61">
        <w:rPr>
          <w:rStyle w:val="Emphasis"/>
        </w:rPr>
        <w:t>S</w:t>
      </w:r>
      <w:r w:rsidR="00C15A61" w:rsidRPr="00C15A61">
        <w:rPr>
          <w:rStyle w:val="Emphasis"/>
        </w:rPr>
        <w:t>wi</w:t>
      </w:r>
      <w:r w:rsidR="004C3A69">
        <w:rPr>
          <w:rStyle w:val="Emphasis"/>
        </w:rPr>
        <w:t>tzerland</w:t>
      </w:r>
      <w:r w:rsidR="00C15A61" w:rsidRPr="00C15A61">
        <w:rPr>
          <w:rStyle w:val="Emphasis"/>
        </w:rPr>
        <w:t xml:space="preserve"> Innovation Park Biel/Bienne</w:t>
      </w:r>
      <w:r w:rsidR="00B02D42">
        <w:rPr>
          <w:rStyle w:val="Emphasis"/>
        </w:rPr>
        <w:t xml:space="preserve">, </w:t>
      </w:r>
      <w:r w:rsidR="00C15A61" w:rsidRPr="00C15A61">
        <w:rPr>
          <w:rStyle w:val="Emphasis"/>
        </w:rPr>
        <w:t xml:space="preserve">Swiss Battery </w:t>
      </w:r>
      <w:r w:rsidR="00C15A61">
        <w:rPr>
          <w:rStyle w:val="Emphasis"/>
        </w:rPr>
        <w:t xml:space="preserve">Technology Center </w:t>
      </w:r>
      <w:r w:rsidR="00C15A61" w:rsidRPr="00C15A61">
        <w:rPr>
          <w:rStyle w:val="Emphasis"/>
        </w:rPr>
        <w:t>[</w:t>
      </w:r>
      <w:r w:rsidR="00C15A61">
        <w:rPr>
          <w:rStyle w:val="Emphasis"/>
        </w:rPr>
        <w:t>Biel</w:t>
      </w:r>
      <w:r w:rsidR="00C15A61" w:rsidRPr="00C15A61">
        <w:rPr>
          <w:rStyle w:val="Emphasis"/>
        </w:rPr>
        <w:t>, CH]</w:t>
      </w:r>
    </w:p>
    <w:p w14:paraId="168D6047" w14:textId="489DD541" w:rsidR="005E088C" w:rsidRPr="000803F7" w:rsidRDefault="00550C15" w:rsidP="000803F7">
      <w:pPr>
        <w:pStyle w:val="Heading3"/>
        <w:ind w:left="142"/>
      </w:pPr>
      <w:r w:rsidRPr="000803F7">
        <w:t>02/2023</w:t>
      </w:r>
      <w:r w:rsidR="005E088C" w:rsidRPr="000803F7">
        <w:rPr>
          <w:lang w:bidi="en-GB"/>
        </w:rPr>
        <w:t xml:space="preserve"> – </w:t>
      </w:r>
      <w:r w:rsidRPr="000803F7">
        <w:rPr>
          <w:caps w:val="0"/>
        </w:rPr>
        <w:t>Current</w:t>
      </w:r>
    </w:p>
    <w:p w14:paraId="48B3420F" w14:textId="7A398EC1" w:rsidR="005E088C" w:rsidRPr="00565B06" w:rsidRDefault="000803F7" w:rsidP="000803F7">
      <w:pPr>
        <w:ind w:left="142"/>
      </w:pPr>
      <w:r>
        <w:t>Application of deep reinforcement learning and computer vision for battery disassembly.</w:t>
      </w:r>
    </w:p>
    <w:p w14:paraId="1FFA111E" w14:textId="2694895A" w:rsidR="005E088C" w:rsidRPr="00B02D42" w:rsidRDefault="00550C15" w:rsidP="000803F7">
      <w:pPr>
        <w:pStyle w:val="Heading2"/>
        <w:ind w:left="142"/>
        <w:rPr>
          <w:lang w:val="en-GB" w:bidi="en-GB"/>
        </w:rPr>
      </w:pPr>
      <w:r>
        <w:t>Computer Vision Research Engineer</w:t>
      </w:r>
      <w:r w:rsidR="00B02D42">
        <w:rPr>
          <w:lang w:val="en-GB" w:bidi="en-GB"/>
        </w:rPr>
        <w:t xml:space="preserve"> | </w:t>
      </w:r>
      <w:r w:rsidRPr="000803F7">
        <w:rPr>
          <w:rStyle w:val="Emphasis"/>
        </w:rPr>
        <w:t>EPFL</w:t>
      </w:r>
      <w:r w:rsidR="00B02D42" w:rsidRPr="000803F7">
        <w:rPr>
          <w:rStyle w:val="Emphasis"/>
        </w:rPr>
        <w:t xml:space="preserve">, </w:t>
      </w:r>
      <w:r w:rsidRPr="000803F7">
        <w:rPr>
          <w:rStyle w:val="Emphasis"/>
        </w:rPr>
        <w:t>Computer Vision Lab</w:t>
      </w:r>
      <w:r w:rsidR="00C15A61" w:rsidRPr="000803F7">
        <w:rPr>
          <w:rStyle w:val="Emphasis"/>
        </w:rPr>
        <w:t xml:space="preserve"> [Lausanne, CH]</w:t>
      </w:r>
    </w:p>
    <w:p w14:paraId="576F734E" w14:textId="1A2E7617" w:rsidR="005E088C" w:rsidRPr="00565B06" w:rsidRDefault="00550C15" w:rsidP="000803F7">
      <w:pPr>
        <w:pStyle w:val="Heading3"/>
        <w:ind w:left="142"/>
      </w:pPr>
      <w:r>
        <w:t>02/202</w:t>
      </w:r>
      <w:r w:rsidR="00326B81">
        <w:t>2</w:t>
      </w:r>
      <w:r w:rsidR="005E088C" w:rsidRPr="00565B06">
        <w:rPr>
          <w:lang w:val="en-GB" w:bidi="en-GB"/>
        </w:rPr>
        <w:t xml:space="preserve"> – </w:t>
      </w:r>
      <w:r>
        <w:t>03/2023</w:t>
      </w:r>
    </w:p>
    <w:p w14:paraId="6A31B6BC" w14:textId="29CF9B8E" w:rsidR="005A143D" w:rsidRDefault="005A143D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</w:t>
      </w:r>
      <w:r>
        <w:rPr>
          <w:caps w:val="0"/>
        </w:rPr>
        <w:t>Pascal Fua</w:t>
      </w:r>
    </w:p>
    <w:p w14:paraId="69A75525" w14:textId="3213940F" w:rsidR="005E088C" w:rsidRPr="004B6FB3" w:rsidRDefault="004B6FB3" w:rsidP="000803F7">
      <w:pPr>
        <w:ind w:left="142" w:right="-291"/>
        <w:jc w:val="both"/>
        <w:rPr>
          <w:color w:val="002060"/>
        </w:rPr>
      </w:pPr>
      <w:r>
        <w:t>Research in 3D reconstruction, GCNN, biomedical imaging, crowd-counting, SFM</w:t>
      </w:r>
      <w:r w:rsidR="00C15A61">
        <w:t>,</w:t>
      </w:r>
      <w:r>
        <w:t xml:space="preserve"> camera calibration. </w:t>
      </w:r>
    </w:p>
    <w:p w14:paraId="61890FD1" w14:textId="4DB7EEB3" w:rsidR="00550C15" w:rsidRPr="00B02D42" w:rsidRDefault="00550C15" w:rsidP="000803F7">
      <w:pPr>
        <w:pStyle w:val="Heading2"/>
        <w:ind w:left="142"/>
        <w:rPr>
          <w:lang w:val="en-GB" w:bidi="en-GB"/>
        </w:rPr>
      </w:pPr>
      <w:r>
        <w:t xml:space="preserve">Computer Vision Research </w:t>
      </w:r>
      <w:r w:rsidR="005A143D">
        <w:t>Assistant</w:t>
      </w:r>
      <w:r w:rsidRPr="00565B06">
        <w:rPr>
          <w:lang w:val="en-GB" w:bidi="en-GB"/>
        </w:rPr>
        <w:t xml:space="preserve"> </w:t>
      </w:r>
      <w:r w:rsidR="00B02D42">
        <w:rPr>
          <w:lang w:val="en-GB" w:bidi="en-GB"/>
        </w:rPr>
        <w:t xml:space="preserve">| </w:t>
      </w:r>
      <w:r>
        <w:rPr>
          <w:rStyle w:val="Emphasis"/>
        </w:rPr>
        <w:t>ETH</w:t>
      </w:r>
      <w:r w:rsidR="00AA64CE">
        <w:rPr>
          <w:rStyle w:val="Emphasis"/>
        </w:rPr>
        <w:t xml:space="preserve"> Zürich</w:t>
      </w:r>
      <w:r w:rsidR="00B02D42">
        <w:rPr>
          <w:rStyle w:val="Emphasis"/>
        </w:rPr>
        <w:t xml:space="preserve">, </w:t>
      </w:r>
      <w:r>
        <w:rPr>
          <w:rStyle w:val="Emphasis"/>
        </w:rPr>
        <w:t>Computer Vision Lab</w:t>
      </w:r>
      <w:r w:rsidR="00C15A61">
        <w:rPr>
          <w:rStyle w:val="Emphasis"/>
        </w:rPr>
        <w:t xml:space="preserve"> [Zürich,</w:t>
      </w:r>
      <w:r w:rsidR="00B02D42">
        <w:rPr>
          <w:rStyle w:val="Emphasis"/>
        </w:rPr>
        <w:t xml:space="preserve"> </w:t>
      </w:r>
      <w:r w:rsidR="00C15A61">
        <w:rPr>
          <w:rStyle w:val="Emphasis"/>
        </w:rPr>
        <w:t>CH]</w:t>
      </w:r>
    </w:p>
    <w:p w14:paraId="6230AA74" w14:textId="3D8B389C" w:rsidR="00550C15" w:rsidRPr="00565B06" w:rsidRDefault="00550C15" w:rsidP="000803F7">
      <w:pPr>
        <w:pStyle w:val="Heading3"/>
        <w:ind w:left="142"/>
      </w:pPr>
      <w:r>
        <w:t>0</w:t>
      </w:r>
      <w:r w:rsidR="00326B81">
        <w:t>5</w:t>
      </w:r>
      <w:r>
        <w:t>/202</w:t>
      </w:r>
      <w:r w:rsidR="00326B81">
        <w:t>1</w:t>
      </w:r>
      <w:r w:rsidRPr="00565B06">
        <w:rPr>
          <w:lang w:val="en-GB" w:bidi="en-GB"/>
        </w:rPr>
        <w:t xml:space="preserve"> – </w:t>
      </w:r>
      <w:r w:rsidR="00326B81">
        <w:t>12</w:t>
      </w:r>
      <w:r>
        <w:t>/202</w:t>
      </w:r>
      <w:r w:rsidR="00326B81">
        <w:t>1</w:t>
      </w:r>
    </w:p>
    <w:p w14:paraId="54F9148D" w14:textId="1DEB90E4" w:rsidR="005A143D" w:rsidRDefault="005A143D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</w:t>
      </w:r>
      <w:r w:rsidR="00AA64CE">
        <w:rPr>
          <w:caps w:val="0"/>
        </w:rPr>
        <w:t>Luc</w:t>
      </w:r>
      <w:r>
        <w:rPr>
          <w:caps w:val="0"/>
        </w:rPr>
        <w:t xml:space="preserve"> </w:t>
      </w:r>
      <w:r w:rsidR="00AA64CE">
        <w:rPr>
          <w:caps w:val="0"/>
        </w:rPr>
        <w:t>V</w:t>
      </w:r>
      <w:r>
        <w:rPr>
          <w:caps w:val="0"/>
        </w:rPr>
        <w:t>a</w:t>
      </w:r>
      <w:r w:rsidR="00AA64CE">
        <w:rPr>
          <w:caps w:val="0"/>
        </w:rPr>
        <w:t>n Gool</w:t>
      </w:r>
      <w:r>
        <w:rPr>
          <w:caps w:val="0"/>
        </w:rPr>
        <w:t>, Dr. Suryansh Kumar</w:t>
      </w:r>
    </w:p>
    <w:p w14:paraId="47081B62" w14:textId="6863A278" w:rsidR="00550C15" w:rsidRDefault="004B6FB3" w:rsidP="000803F7">
      <w:pPr>
        <w:ind w:left="142" w:right="-291"/>
        <w:jc w:val="both"/>
      </w:pPr>
      <w:r>
        <w:t xml:space="preserve">Research in </w:t>
      </w:r>
      <w:r w:rsidR="00C15A61">
        <w:t>a</w:t>
      </w:r>
      <w:r>
        <w:t xml:space="preserve">utomated </w:t>
      </w:r>
      <w:r w:rsidR="00C15A61">
        <w:t>m</w:t>
      </w:r>
      <w:r>
        <w:t xml:space="preserve">achine </w:t>
      </w:r>
      <w:r w:rsidR="00C15A61">
        <w:t>l</w:t>
      </w:r>
      <w:r>
        <w:t xml:space="preserve">earning, 3D </w:t>
      </w:r>
      <w:r w:rsidR="00C15A61">
        <w:t>v</w:t>
      </w:r>
      <w:r>
        <w:t>ision</w:t>
      </w:r>
      <w:r w:rsidR="00C15A61">
        <w:t>,</w:t>
      </w:r>
      <w:r>
        <w:t xml:space="preserve"> </w:t>
      </w:r>
      <w:r w:rsidR="00C15A61">
        <w:t>v</w:t>
      </w:r>
      <w:r>
        <w:t xml:space="preserve">iew </w:t>
      </w:r>
      <w:r w:rsidR="00C15A61">
        <w:t>s</w:t>
      </w:r>
      <w:r>
        <w:t>ynthesis. Research concluded with 2 publications at WACV22.</w:t>
      </w:r>
    </w:p>
    <w:p w14:paraId="2C642EFA" w14:textId="4E4B0802" w:rsidR="00550C15" w:rsidRPr="00B02D42" w:rsidRDefault="00550C15" w:rsidP="000803F7">
      <w:pPr>
        <w:pStyle w:val="Heading2"/>
        <w:ind w:left="142"/>
        <w:rPr>
          <w:lang w:val="en-GB" w:bidi="en-GB"/>
        </w:rPr>
      </w:pPr>
      <w:r>
        <w:t>Computer Vision Engineer</w:t>
      </w:r>
      <w:r w:rsidR="00B02D42">
        <w:rPr>
          <w:lang w:val="en-GB" w:bidi="en-GB"/>
        </w:rPr>
        <w:t xml:space="preserve"> |</w:t>
      </w:r>
      <w:r>
        <w:rPr>
          <w:rStyle w:val="Emphasis"/>
        </w:rPr>
        <w:t>Solera Holdings</w:t>
      </w:r>
      <w:r w:rsidR="00B02D42">
        <w:rPr>
          <w:rStyle w:val="Emphasis"/>
        </w:rPr>
        <w:t xml:space="preserve">, </w:t>
      </w:r>
      <w:r>
        <w:rPr>
          <w:rStyle w:val="Emphasis"/>
        </w:rPr>
        <w:t>Qapter</w:t>
      </w:r>
      <w:r w:rsidR="00C15A61">
        <w:rPr>
          <w:rStyle w:val="Emphasis"/>
        </w:rPr>
        <w:t xml:space="preserve"> [Zürich, CH]</w:t>
      </w:r>
    </w:p>
    <w:p w14:paraId="1A6AEFE2" w14:textId="59D9B526" w:rsidR="00550C15" w:rsidRDefault="00550C15" w:rsidP="000803F7">
      <w:pPr>
        <w:pStyle w:val="Heading3"/>
        <w:ind w:left="142"/>
      </w:pPr>
      <w:r>
        <w:t>0</w:t>
      </w:r>
      <w:r w:rsidR="00326B81">
        <w:t>8</w:t>
      </w:r>
      <w:r>
        <w:t>/202</w:t>
      </w:r>
      <w:r w:rsidR="00326B81">
        <w:t>1</w:t>
      </w:r>
      <w:r w:rsidRPr="00565B06">
        <w:rPr>
          <w:lang w:val="en-GB" w:bidi="en-GB"/>
        </w:rPr>
        <w:t xml:space="preserve"> – </w:t>
      </w:r>
      <w:r w:rsidR="00326B81">
        <w:t>12</w:t>
      </w:r>
      <w:r>
        <w:t>/202</w:t>
      </w:r>
      <w:r w:rsidR="00326B81">
        <w:t>1</w:t>
      </w:r>
    </w:p>
    <w:p w14:paraId="57CF7D49" w14:textId="034E0F73" w:rsidR="00550C15" w:rsidRPr="000B5E9C" w:rsidRDefault="004B6FB3" w:rsidP="000803F7">
      <w:pPr>
        <w:ind w:left="142" w:right="-291"/>
        <w:jc w:val="both"/>
        <w:rPr>
          <w:color w:val="002060"/>
        </w:rPr>
      </w:pPr>
      <w:r>
        <w:t xml:space="preserve">Deep </w:t>
      </w:r>
      <w:r w:rsidR="00C15A61">
        <w:t>l</w:t>
      </w:r>
      <w:r>
        <w:t xml:space="preserve">earning </w:t>
      </w:r>
      <w:r w:rsidR="000B5E9C">
        <w:t xml:space="preserve">and </w:t>
      </w:r>
      <w:r w:rsidR="00C15A61">
        <w:t>n</w:t>
      </w:r>
      <w:r w:rsidR="000B5E9C">
        <w:t xml:space="preserve">eural </w:t>
      </w:r>
      <w:r w:rsidR="00C15A61">
        <w:t>r</w:t>
      </w:r>
      <w:r w:rsidR="000B5E9C">
        <w:t xml:space="preserve">adiance </w:t>
      </w:r>
      <w:r w:rsidR="00C15A61">
        <w:t>f</w:t>
      </w:r>
      <w:r w:rsidR="000B5E9C">
        <w:t xml:space="preserve">ields algorithms </w:t>
      </w:r>
      <w:r>
        <w:t>applied to 3D reconstruction, segmentation and depth estimation.</w:t>
      </w:r>
    </w:p>
    <w:p w14:paraId="3D80F4A2" w14:textId="6E84A824" w:rsidR="00550C15" w:rsidRPr="00B02D42" w:rsidRDefault="00550C15" w:rsidP="000803F7">
      <w:pPr>
        <w:pStyle w:val="Heading2"/>
        <w:ind w:left="142"/>
        <w:rPr>
          <w:lang w:val="en-GB" w:bidi="en-GB"/>
        </w:rPr>
      </w:pPr>
      <w:r w:rsidRPr="00326B81">
        <w:rPr>
          <w:rFonts w:cstheme="majorHAnsi"/>
        </w:rPr>
        <w:t>Computer</w:t>
      </w:r>
      <w:r>
        <w:t xml:space="preserve"> Vision Engineer Intern</w:t>
      </w:r>
      <w:r w:rsidRPr="00565B06">
        <w:rPr>
          <w:lang w:val="en-GB" w:bidi="en-GB"/>
        </w:rPr>
        <w:t xml:space="preserve"> </w:t>
      </w:r>
      <w:r w:rsidR="00B02D42">
        <w:rPr>
          <w:lang w:val="en-GB" w:bidi="en-GB"/>
        </w:rPr>
        <w:t xml:space="preserve">| </w:t>
      </w:r>
      <w:r>
        <w:rPr>
          <w:rStyle w:val="Emphasis"/>
        </w:rPr>
        <w:t>Rheinmetall Air Defence</w:t>
      </w:r>
      <w:r w:rsidR="00B02D42">
        <w:rPr>
          <w:rStyle w:val="Emphasis"/>
        </w:rPr>
        <w:t xml:space="preserve">, </w:t>
      </w:r>
      <w:r w:rsidR="00C15A61">
        <w:rPr>
          <w:rStyle w:val="Emphasis"/>
        </w:rPr>
        <w:t>Qapter [Zürich, CH]</w:t>
      </w:r>
    </w:p>
    <w:p w14:paraId="1735B4BC" w14:textId="192F176B" w:rsidR="00550C15" w:rsidRDefault="00550C15" w:rsidP="000803F7">
      <w:pPr>
        <w:pStyle w:val="Heading3"/>
        <w:ind w:left="142"/>
      </w:pPr>
      <w:r>
        <w:t>02/202</w:t>
      </w:r>
      <w:r w:rsidR="00326B81">
        <w:t>0</w:t>
      </w:r>
      <w:r w:rsidRPr="00565B06">
        <w:rPr>
          <w:lang w:val="en-GB" w:bidi="en-GB"/>
        </w:rPr>
        <w:t xml:space="preserve"> – </w:t>
      </w:r>
      <w:r w:rsidR="00326B81">
        <w:t>12</w:t>
      </w:r>
      <w:r>
        <w:t>/202</w:t>
      </w:r>
      <w:r w:rsidR="00326B81">
        <w:t>0</w:t>
      </w:r>
    </w:p>
    <w:p w14:paraId="78066FB7" w14:textId="0D8EF2E0" w:rsidR="00AA64CE" w:rsidRDefault="000B5E9C" w:rsidP="000803F7">
      <w:pPr>
        <w:ind w:left="142" w:right="-421"/>
        <w:jc w:val="both"/>
      </w:pPr>
      <w:r>
        <w:t>Development of algorithms aimed at firings' accuracy evaluation and 3D visualization.</w:t>
      </w:r>
    </w:p>
    <w:p w14:paraId="40083273" w14:textId="15842CAA" w:rsidR="00B02D42" w:rsidRDefault="00B02D42" w:rsidP="000803F7">
      <w:pPr>
        <w:ind w:left="142" w:right="-421"/>
        <w:jc w:val="both"/>
      </w:pPr>
    </w:p>
    <w:p w14:paraId="0AB222CB" w14:textId="58E1C8FD" w:rsidR="00B02D42" w:rsidRDefault="00B02D42" w:rsidP="000803F7">
      <w:pPr>
        <w:ind w:left="142" w:right="-421"/>
        <w:jc w:val="both"/>
      </w:pPr>
    </w:p>
    <w:p w14:paraId="68E87E08" w14:textId="77777777" w:rsidR="00801D1D" w:rsidRDefault="00801D1D" w:rsidP="000803F7">
      <w:pPr>
        <w:ind w:left="142" w:right="-421"/>
        <w:jc w:val="both"/>
      </w:pPr>
    </w:p>
    <w:p w14:paraId="0BA7BE08" w14:textId="77777777" w:rsidR="00B02D42" w:rsidRDefault="00B02D42" w:rsidP="000803F7">
      <w:pPr>
        <w:ind w:left="142" w:right="-421"/>
        <w:jc w:val="both"/>
      </w:pPr>
    </w:p>
    <w:tbl>
      <w:tblPr>
        <w:tblStyle w:val="TableGrid"/>
        <w:tblW w:w="538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0"/>
        <w:gridCol w:w="9181"/>
      </w:tblGrid>
      <w:tr w:rsidR="00AA64CE" w:rsidRPr="00565B06" w14:paraId="5D4246B7" w14:textId="77777777" w:rsidTr="000C0E92">
        <w:trPr>
          <w:trHeight w:val="345"/>
        </w:trPr>
        <w:tc>
          <w:tcPr>
            <w:tcW w:w="732" w:type="dxa"/>
            <w:tcMar>
              <w:right w:w="216" w:type="dxa"/>
            </w:tcMar>
            <w:vAlign w:val="bottom"/>
          </w:tcPr>
          <w:p w14:paraId="59BC69A1" w14:textId="02F1ABCD" w:rsidR="00AA64CE" w:rsidRPr="00565B06" w:rsidRDefault="00AA64CE" w:rsidP="000803F7">
            <w:pPr>
              <w:pStyle w:val="Icons"/>
              <w:ind w:left="142"/>
            </w:pPr>
          </w:p>
        </w:tc>
        <w:tc>
          <w:tcPr>
            <w:tcW w:w="8730" w:type="dxa"/>
          </w:tcPr>
          <w:p w14:paraId="2C2D3475" w14:textId="146952DB" w:rsidR="00AA64CE" w:rsidRPr="000803F7" w:rsidRDefault="00AA64CE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selected projects</w:t>
            </w:r>
          </w:p>
        </w:tc>
      </w:tr>
    </w:tbl>
    <w:p w14:paraId="484E5DC4" w14:textId="037705F2" w:rsidR="00AA64CE" w:rsidRDefault="00AA64CE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Master’s</w:t>
      </w:r>
      <w:r w:rsidRPr="004E36A6">
        <w:rPr>
          <w:rStyle w:val="Emphasis"/>
          <w:iCs w:val="0"/>
          <w:color w:val="4472C4" w:themeColor="accent1"/>
        </w:rPr>
        <w:t xml:space="preserve"> </w:t>
      </w:r>
      <w:r>
        <w:rPr>
          <w:rStyle w:val="Emphasis"/>
          <w:iCs w:val="0"/>
          <w:color w:val="4472C4" w:themeColor="accent1"/>
        </w:rPr>
        <w:t xml:space="preserve">Thesis | </w:t>
      </w:r>
      <w:r>
        <w:rPr>
          <w:rStyle w:val="Emphasis"/>
        </w:rPr>
        <w:t>ETH Zürich, Computer Vision Lab</w:t>
      </w:r>
    </w:p>
    <w:p w14:paraId="207827F1" w14:textId="7E703204" w:rsidR="00AA64CE" w:rsidRDefault="00AA64CE" w:rsidP="000803F7">
      <w:pPr>
        <w:pStyle w:val="Heading3"/>
        <w:ind w:left="142"/>
        <w:rPr>
          <w:caps w:val="0"/>
        </w:rPr>
      </w:pPr>
      <w:r w:rsidRPr="003A5D77">
        <w:rPr>
          <w:b/>
          <w:bCs/>
          <w:caps w:val="0"/>
        </w:rPr>
        <w:t>Advisor</w:t>
      </w:r>
      <w:r>
        <w:rPr>
          <w:b/>
          <w:bCs/>
          <w:caps w:val="0"/>
        </w:rPr>
        <w:t xml:space="preserve">: </w:t>
      </w:r>
      <w:r w:rsidRPr="003A5D77">
        <w:rPr>
          <w:caps w:val="0"/>
        </w:rPr>
        <w:t xml:space="preserve">Prof. Dr. </w:t>
      </w:r>
      <w:r>
        <w:rPr>
          <w:caps w:val="0"/>
        </w:rPr>
        <w:t>Luc Van Gool, Dr. Suryansh Kumar, Dr. Berk Kaya</w:t>
      </w:r>
    </w:p>
    <w:p w14:paraId="7E303731" w14:textId="77777777" w:rsidR="00AA64CE" w:rsidRDefault="00AA64CE" w:rsidP="000803F7">
      <w:pPr>
        <w:spacing w:after="0"/>
        <w:ind w:left="142" w:right="-291"/>
        <w:jc w:val="both"/>
      </w:pPr>
      <w:r>
        <w:t>Completed with distinction 5.75/6.00</w:t>
      </w:r>
    </w:p>
    <w:p w14:paraId="264DD974" w14:textId="2844A663" w:rsidR="00DF41CA" w:rsidRPr="00B53BBA" w:rsidRDefault="00AA64CE" w:rsidP="000803F7">
      <w:pPr>
        <w:ind w:left="142" w:right="-289"/>
        <w:jc w:val="both"/>
        <w:rPr>
          <w:rStyle w:val="Emphasis"/>
          <w:iCs w:val="0"/>
          <w:sz w:val="22"/>
        </w:rPr>
      </w:pPr>
      <w:r w:rsidRPr="00B53BBA">
        <w:rPr>
          <w:b/>
          <w:bCs/>
          <w:i/>
        </w:rPr>
        <w:t>Exploring Automated Machine Learning Framework for Deep Photometric Stereo</w:t>
      </w:r>
      <w:r>
        <w:rPr>
          <w:i/>
        </w:rPr>
        <w:t xml:space="preserve">: </w:t>
      </w:r>
      <w:r>
        <w:t>development of an automatically designed pipeline achieving state-of-the-art results in uncalibrated photometric stereo.</w:t>
      </w:r>
    </w:p>
    <w:p w14:paraId="5EE88495" w14:textId="32306EE2" w:rsidR="00AA64CE" w:rsidRDefault="00B53BBA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Semester Project</w:t>
      </w:r>
      <w:r w:rsidR="00AA64CE" w:rsidRPr="004E36A6">
        <w:rPr>
          <w:rStyle w:val="Emphasis"/>
          <w:iCs w:val="0"/>
          <w:color w:val="4472C4" w:themeColor="accent1"/>
        </w:rPr>
        <w:t xml:space="preserve"> </w:t>
      </w:r>
      <w:r w:rsidR="00AA64CE">
        <w:rPr>
          <w:rStyle w:val="Emphasis"/>
          <w:iCs w:val="0"/>
          <w:color w:val="4472C4" w:themeColor="accent1"/>
        </w:rPr>
        <w:t xml:space="preserve">| </w:t>
      </w:r>
      <w:r w:rsidR="00AA64CE">
        <w:rPr>
          <w:rStyle w:val="Emphasis"/>
        </w:rPr>
        <w:t xml:space="preserve">ETH Zürich, </w:t>
      </w:r>
      <w:r>
        <w:rPr>
          <w:rStyle w:val="Emphasis"/>
        </w:rPr>
        <w:t>Autonomous Systems Lab</w:t>
      </w:r>
      <w:r w:rsidR="00AA64CE">
        <w:rPr>
          <w:rStyle w:val="Emphasis"/>
        </w:rPr>
        <w:t xml:space="preserve"> </w:t>
      </w:r>
    </w:p>
    <w:p w14:paraId="26AF3B4B" w14:textId="1C69B22B" w:rsidR="00B53BBA" w:rsidRPr="004C3A69" w:rsidRDefault="00B53BBA" w:rsidP="000803F7">
      <w:pPr>
        <w:pStyle w:val="Heading3"/>
        <w:ind w:left="142"/>
        <w:rPr>
          <w:caps w:val="0"/>
        </w:rPr>
      </w:pPr>
      <w:r w:rsidRPr="004C3A69">
        <w:rPr>
          <w:b/>
          <w:bCs/>
          <w:caps w:val="0"/>
        </w:rPr>
        <w:t xml:space="preserve">Advisor: </w:t>
      </w:r>
      <w:r w:rsidRPr="004C3A69">
        <w:rPr>
          <w:caps w:val="0"/>
        </w:rPr>
        <w:t>Prof. Dr. Roland Siegwart, Dr. Abel Gawel, Dr. Hermann Blum</w:t>
      </w:r>
    </w:p>
    <w:p w14:paraId="6B1548E0" w14:textId="62B11FB5" w:rsidR="00B53BBA" w:rsidRDefault="00B53BBA" w:rsidP="000803F7">
      <w:pPr>
        <w:ind w:left="142" w:right="-291"/>
        <w:jc w:val="both"/>
      </w:pPr>
      <w:r w:rsidRPr="00B53BBA">
        <w:rPr>
          <w:b/>
          <w:bCs/>
          <w:i/>
        </w:rPr>
        <w:t>Semantically informed localization in building structures</w:t>
      </w:r>
      <w:r>
        <w:t xml:space="preserve">: pipeline allowing to localize a four-wheels robot in indoor environments leveraging out information of a segmentation oriented neural network and point clouds. </w:t>
      </w:r>
    </w:p>
    <w:p w14:paraId="49DB41A8" w14:textId="5F22CAC2" w:rsidR="00B53BBA" w:rsidRDefault="00B53BBA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Course Project</w:t>
      </w:r>
      <w:r w:rsidRPr="004E36A6">
        <w:rPr>
          <w:rStyle w:val="Emphasis"/>
          <w:iCs w:val="0"/>
          <w:color w:val="4472C4" w:themeColor="accent1"/>
        </w:rPr>
        <w:t xml:space="preserve"> </w:t>
      </w:r>
      <w:r>
        <w:rPr>
          <w:rStyle w:val="Emphasis"/>
          <w:iCs w:val="0"/>
          <w:color w:val="4472C4" w:themeColor="accent1"/>
        </w:rPr>
        <w:t xml:space="preserve">| </w:t>
      </w:r>
      <w:r>
        <w:rPr>
          <w:rStyle w:val="Emphasis"/>
        </w:rPr>
        <w:t xml:space="preserve">ETH Zürich, </w:t>
      </w:r>
      <w:r w:rsidRPr="00B53BBA">
        <w:rPr>
          <w:iCs/>
          <w:color w:val="657C9C" w:themeColor="text2" w:themeTint="BF"/>
        </w:rPr>
        <w:t>Computer Vision and Geometry Group</w:t>
      </w:r>
    </w:p>
    <w:p w14:paraId="7B72AF7B" w14:textId="2F0A5AB9" w:rsidR="00B53BBA" w:rsidRPr="00B53BBA" w:rsidRDefault="00B53BBA" w:rsidP="000803F7">
      <w:pPr>
        <w:pStyle w:val="Heading3"/>
        <w:ind w:left="142"/>
        <w:rPr>
          <w:caps w:val="0"/>
        </w:rPr>
      </w:pPr>
      <w:r w:rsidRPr="00B53BBA">
        <w:rPr>
          <w:b/>
          <w:bCs/>
          <w:caps w:val="0"/>
        </w:rPr>
        <w:t xml:space="preserve">Advisor: </w:t>
      </w:r>
      <w:r w:rsidRPr="00B53BBA">
        <w:rPr>
          <w:caps w:val="0"/>
        </w:rPr>
        <w:t xml:space="preserve">Prof. Dr. </w:t>
      </w:r>
      <w:r>
        <w:rPr>
          <w:caps w:val="0"/>
        </w:rPr>
        <w:t>Marc Pollefeys</w:t>
      </w:r>
    </w:p>
    <w:p w14:paraId="6A23B317" w14:textId="43FBC01F" w:rsidR="00B53BBA" w:rsidRDefault="00B53BBA" w:rsidP="000803F7">
      <w:pPr>
        <w:ind w:left="142" w:right="-291"/>
        <w:jc w:val="both"/>
      </w:pPr>
      <w:r w:rsidRPr="00B53BBA">
        <w:rPr>
          <w:b/>
          <w:bCs/>
          <w:i/>
        </w:rPr>
        <w:t>Fully Convolutional Place Recognition Network</w:t>
      </w:r>
      <w:r>
        <w:t>: development of an algorithm performing sparse SLAM with point clouds in large outdoor environments.</w:t>
      </w:r>
    </w:p>
    <w:p w14:paraId="48D5F717" w14:textId="4262E2A4" w:rsidR="00B53BBA" w:rsidRDefault="00B53BBA" w:rsidP="000803F7">
      <w:pPr>
        <w:pStyle w:val="Heading2"/>
        <w:ind w:left="142"/>
        <w:rPr>
          <w:rStyle w:val="Emphasis"/>
        </w:rPr>
      </w:pPr>
      <w:r>
        <w:rPr>
          <w:rStyle w:val="Emphasis"/>
          <w:iCs w:val="0"/>
          <w:color w:val="4472C4" w:themeColor="accent1"/>
        </w:rPr>
        <w:t>Course Project</w:t>
      </w:r>
      <w:r w:rsidRPr="004E36A6">
        <w:rPr>
          <w:rStyle w:val="Emphasis"/>
          <w:iCs w:val="0"/>
          <w:color w:val="4472C4" w:themeColor="accent1"/>
        </w:rPr>
        <w:t xml:space="preserve"> </w:t>
      </w:r>
      <w:r>
        <w:rPr>
          <w:rStyle w:val="Emphasis"/>
          <w:iCs w:val="0"/>
          <w:color w:val="4472C4" w:themeColor="accent1"/>
        </w:rPr>
        <w:t xml:space="preserve">| </w:t>
      </w:r>
      <w:r>
        <w:rPr>
          <w:rStyle w:val="Emphasis"/>
        </w:rPr>
        <w:t>ETH Zürich,</w:t>
      </w:r>
      <w:r w:rsidRPr="00B53BBA">
        <w:rPr>
          <w:iCs/>
          <w:color w:val="657C9C" w:themeColor="text2" w:themeTint="BF"/>
        </w:rPr>
        <w:t xml:space="preserve"> Innovation Center Virtual Reality</w:t>
      </w:r>
    </w:p>
    <w:p w14:paraId="53751654" w14:textId="31CD01FF" w:rsidR="00B53BBA" w:rsidRPr="00B53BBA" w:rsidRDefault="00B53BBA" w:rsidP="000803F7">
      <w:pPr>
        <w:pStyle w:val="Heading3"/>
        <w:ind w:left="142"/>
        <w:rPr>
          <w:caps w:val="0"/>
        </w:rPr>
      </w:pPr>
      <w:r w:rsidRPr="00B53BBA">
        <w:rPr>
          <w:b/>
          <w:bCs/>
          <w:caps w:val="0"/>
        </w:rPr>
        <w:t xml:space="preserve">Advisor: </w:t>
      </w:r>
      <w:r w:rsidRPr="00B53BBA">
        <w:rPr>
          <w:caps w:val="0"/>
        </w:rPr>
        <w:t xml:space="preserve">Prof. Dr. </w:t>
      </w:r>
      <w:r>
        <w:rPr>
          <w:caps w:val="0"/>
        </w:rPr>
        <w:t>Andreas Kunz</w:t>
      </w:r>
    </w:p>
    <w:p w14:paraId="73274745" w14:textId="7E77E6E5" w:rsidR="00B53BBA" w:rsidRDefault="004B6FB3" w:rsidP="000803F7">
      <w:pPr>
        <w:ind w:left="142" w:right="-291"/>
        <w:jc w:val="both"/>
      </w:pPr>
      <w:r>
        <w:rPr>
          <w:b/>
          <w:bCs/>
          <w:i/>
        </w:rPr>
        <w:t>AMazing videogame</w:t>
      </w:r>
      <w:r w:rsidRPr="00B53BBA">
        <w:rPr>
          <w:rStyle w:val="Emphasis"/>
        </w:rPr>
        <w:t>:</w:t>
      </w:r>
      <w:r>
        <w:t xml:space="preserve"> maze-based video game </w:t>
      </w:r>
      <w:r w:rsidR="00801D1D">
        <w:t>created</w:t>
      </w:r>
      <w:r>
        <w:t xml:space="preserve"> from scratch, playable with keyboard and HTC VIVE. </w:t>
      </w:r>
    </w:p>
    <w:tbl>
      <w:tblPr>
        <w:tblStyle w:val="TableGrid"/>
        <w:tblW w:w="538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0"/>
        <w:gridCol w:w="9181"/>
      </w:tblGrid>
      <w:tr w:rsidR="00143224" w:rsidRPr="00565B06" w14:paraId="50C0943A" w14:textId="77777777" w:rsidTr="00AA64CE">
        <w:trPr>
          <w:trHeight w:val="345"/>
        </w:trPr>
        <w:tc>
          <w:tcPr>
            <w:tcW w:w="732" w:type="dxa"/>
            <w:tcMar>
              <w:right w:w="216" w:type="dxa"/>
            </w:tcMar>
            <w:vAlign w:val="bottom"/>
          </w:tcPr>
          <w:p w14:paraId="537A562A" w14:textId="0C58833C" w:rsidR="00143224" w:rsidRPr="00565B06" w:rsidRDefault="00143224" w:rsidP="000803F7">
            <w:pPr>
              <w:pStyle w:val="Icons"/>
              <w:ind w:left="142"/>
            </w:pPr>
          </w:p>
        </w:tc>
        <w:tc>
          <w:tcPr>
            <w:tcW w:w="8730" w:type="dxa"/>
          </w:tcPr>
          <w:p w14:paraId="17486E6A" w14:textId="77777777" w:rsidR="00C21EA0" w:rsidRPr="00565B06" w:rsidRDefault="00000000" w:rsidP="000803F7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1AD2A97355E3C84FAC1A0FD9E0A5855B"/>
                </w:placeholder>
                <w:temporary/>
                <w:showingPlcHdr/>
                <w15:appearance w15:val="hidden"/>
              </w:sdtPr>
              <w:sdtContent>
                <w:r w:rsidR="00143224" w:rsidRPr="000803F7">
                  <w:rPr>
                    <w:u w:val="single"/>
                    <w:lang w:val="en-GB" w:bidi="en-GB"/>
                  </w:rPr>
                  <w:t>Skills</w:t>
                </w:r>
              </w:sdtContent>
            </w:sdt>
          </w:p>
        </w:tc>
      </w:tr>
    </w:tbl>
    <w:p w14:paraId="4173FED2" w14:textId="77777777" w:rsidR="00AA64CE" w:rsidRDefault="00AA64CE" w:rsidP="000803F7">
      <w:pPr>
        <w:pStyle w:val="Heading2"/>
        <w:ind w:left="142"/>
        <w:rPr>
          <w:rStyle w:val="Emphasis"/>
          <w:iCs w:val="0"/>
          <w:color w:val="4472C4" w:themeColor="accent1"/>
        </w:rPr>
      </w:pPr>
      <w:r w:rsidRPr="004E36A6">
        <w:rPr>
          <w:rStyle w:val="Emphasis"/>
          <w:iCs w:val="0"/>
          <w:color w:val="4472C4" w:themeColor="accent1"/>
        </w:rPr>
        <w:t>Programming Skills</w:t>
      </w:r>
    </w:p>
    <w:p w14:paraId="1A03A17F" w14:textId="4005A5D8" w:rsidR="00AA64CE" w:rsidRPr="004E36A6" w:rsidRDefault="00AA64CE" w:rsidP="000803F7">
      <w:pPr>
        <w:ind w:left="142"/>
      </w:pPr>
      <w:r>
        <w:t>Python, PyTorch, C, C++, ROS, MATLAB, C#</w:t>
      </w:r>
      <w:r w:rsidR="004B6FB3">
        <w:t>, Unity</w:t>
      </w:r>
    </w:p>
    <w:p w14:paraId="18574B7F" w14:textId="77777777" w:rsidR="00AA64CE" w:rsidRDefault="00AA64CE" w:rsidP="000803F7">
      <w:pPr>
        <w:pStyle w:val="Heading2"/>
        <w:ind w:left="142"/>
      </w:pPr>
      <w:r w:rsidRPr="004E36A6">
        <w:t>Language Skills</w:t>
      </w:r>
    </w:p>
    <w:p w14:paraId="18554681" w14:textId="242B32A9" w:rsidR="00AA64CE" w:rsidRDefault="00AA64CE" w:rsidP="000803F7">
      <w:pPr>
        <w:pBdr>
          <w:top w:val="nil"/>
          <w:left w:val="nil"/>
          <w:bottom w:val="nil"/>
          <w:right w:val="nil"/>
          <w:between w:val="nil"/>
        </w:pBdr>
        <w:ind w:left="142" w:right="-289"/>
        <w:jc w:val="both"/>
        <w:rPr>
          <w:b/>
        </w:rPr>
      </w:pPr>
      <w:r>
        <w:t>Italian (Native), English (Proficient), Spanish (Intermediate), German (Basic), French (Basic)</w:t>
      </w:r>
    </w:p>
    <w:tbl>
      <w:tblPr>
        <w:tblStyle w:val="TableGrid"/>
        <w:tblW w:w="538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70"/>
        <w:gridCol w:w="9181"/>
      </w:tblGrid>
      <w:tr w:rsidR="00AA64CE" w:rsidRPr="00565B06" w14:paraId="77F57578" w14:textId="77777777" w:rsidTr="000C0E92">
        <w:trPr>
          <w:trHeight w:val="345"/>
        </w:trPr>
        <w:tc>
          <w:tcPr>
            <w:tcW w:w="732" w:type="dxa"/>
            <w:tcMar>
              <w:right w:w="216" w:type="dxa"/>
            </w:tcMar>
            <w:vAlign w:val="bottom"/>
          </w:tcPr>
          <w:p w14:paraId="38765222" w14:textId="3AAF4B46" w:rsidR="00AA64CE" w:rsidRPr="00565B06" w:rsidRDefault="00AA64CE" w:rsidP="000803F7">
            <w:pPr>
              <w:pStyle w:val="Icons"/>
              <w:ind w:left="142"/>
            </w:pPr>
          </w:p>
        </w:tc>
        <w:tc>
          <w:tcPr>
            <w:tcW w:w="8730" w:type="dxa"/>
          </w:tcPr>
          <w:p w14:paraId="2E39BC31" w14:textId="52EE89D9" w:rsidR="00AA64CE" w:rsidRPr="000803F7" w:rsidRDefault="00AA64CE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Publications</w:t>
            </w:r>
          </w:p>
        </w:tc>
      </w:tr>
    </w:tbl>
    <w:p w14:paraId="1177FECC" w14:textId="100E86C7" w:rsidR="00326B81" w:rsidRDefault="00550C15" w:rsidP="000803F7">
      <w:pPr>
        <w:pBdr>
          <w:top w:val="nil"/>
          <w:left w:val="nil"/>
          <w:bottom w:val="nil"/>
          <w:right w:val="nil"/>
          <w:between w:val="nil"/>
        </w:pBdr>
        <w:ind w:left="142" w:right="-289"/>
        <w:jc w:val="both"/>
      </w:pPr>
      <w:r>
        <w:rPr>
          <w:b/>
        </w:rPr>
        <w:t>[WACV 22]</w:t>
      </w:r>
      <w:r>
        <w:t xml:space="preserve"> </w:t>
      </w:r>
      <w:r>
        <w:rPr>
          <w:b/>
          <w:i/>
        </w:rPr>
        <w:t>Neural Architecture Search for Efficient Uncalibrated Deep Photometric Stereo</w:t>
      </w:r>
      <w:r>
        <w:t xml:space="preserve">. </w:t>
      </w:r>
      <w:r w:rsidRPr="00EF6D51">
        <w:rPr>
          <w:lang w:val="it-CH"/>
        </w:rPr>
        <w:t xml:space="preserve">Francesco Sarno, Suryansh Kumar, Berk Kaya, Zhiwu Huang, Vittorio Ferrari, Luc Van Gool.  </w:t>
      </w:r>
      <w:r>
        <w:t>IEEE/CVF Winter Conference on Applications of Computer Vision, 2022, Hawaii, USA.</w:t>
      </w:r>
    </w:p>
    <w:p w14:paraId="29372205" w14:textId="10C4D1EF" w:rsidR="007A0F44" w:rsidRDefault="00550C15" w:rsidP="000803F7">
      <w:pPr>
        <w:pBdr>
          <w:top w:val="nil"/>
          <w:left w:val="nil"/>
          <w:bottom w:val="nil"/>
          <w:right w:val="nil"/>
          <w:between w:val="nil"/>
        </w:pBdr>
        <w:ind w:left="142" w:right="-291"/>
        <w:jc w:val="both"/>
      </w:pPr>
      <w:r>
        <w:rPr>
          <w:b/>
        </w:rPr>
        <w:t xml:space="preserve">[WACV 22] </w:t>
      </w:r>
      <w:r>
        <w:rPr>
          <w:b/>
          <w:i/>
        </w:rPr>
        <w:t>Neural Radiance Fields Approach to Deep Multi-View Photometric Stereo</w:t>
      </w:r>
      <w:r>
        <w:rPr>
          <w:b/>
        </w:rPr>
        <w:t>.</w:t>
      </w:r>
      <w:r w:rsidR="00326B81">
        <w:t xml:space="preserve"> </w:t>
      </w:r>
      <w:r w:rsidRPr="00EF6D51">
        <w:rPr>
          <w:lang w:val="it-CH"/>
        </w:rPr>
        <w:t xml:space="preserve">Berk Kaya, Suryansh Kumar, Francesco Sarno, Vittorio Ferrari, Luc Van Gool. </w:t>
      </w:r>
      <w:r>
        <w:t>IEEE/CVF Winter Conference on Applications of Computer Vision, 2022, Hawaii, USA.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4E36A6" w:rsidRPr="00565B06" w14:paraId="6B273BE3" w14:textId="77777777" w:rsidTr="000C0E92">
        <w:tc>
          <w:tcPr>
            <w:tcW w:w="720" w:type="dxa"/>
            <w:tcMar>
              <w:right w:w="216" w:type="dxa"/>
            </w:tcMar>
            <w:vAlign w:val="bottom"/>
          </w:tcPr>
          <w:p w14:paraId="731CAF99" w14:textId="71E788EB" w:rsidR="004E36A6" w:rsidRPr="00565B06" w:rsidRDefault="004E36A6" w:rsidP="000803F7">
            <w:pPr>
              <w:pStyle w:val="Icons"/>
              <w:ind w:left="142"/>
            </w:pPr>
          </w:p>
        </w:tc>
        <w:tc>
          <w:tcPr>
            <w:tcW w:w="8587" w:type="dxa"/>
          </w:tcPr>
          <w:p w14:paraId="2E897A58" w14:textId="0469572F" w:rsidR="004E36A6" w:rsidRPr="000803F7" w:rsidRDefault="004E36A6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RESEARCH INTerests</w:t>
            </w:r>
          </w:p>
        </w:tc>
      </w:tr>
    </w:tbl>
    <w:p w14:paraId="5B315CF6" w14:textId="6F5770C3" w:rsidR="004E36A6" w:rsidRDefault="004E36A6" w:rsidP="000803F7">
      <w:pPr>
        <w:pStyle w:val="Heading2"/>
        <w:ind w:left="142"/>
      </w:pPr>
      <w:r>
        <w:t>Computer Vision</w:t>
      </w:r>
    </w:p>
    <w:p w14:paraId="088DCD66" w14:textId="6DBA9F26" w:rsidR="004E36A6" w:rsidRPr="009935AF" w:rsidRDefault="004E36A6" w:rsidP="000803F7">
      <w:pPr>
        <w:ind w:left="142"/>
      </w:pPr>
      <w:r>
        <w:t>3D Reconstruction, View Synthesis, Photometric Stereo, Segmentation</w:t>
      </w:r>
      <w:r w:rsidR="009935AF">
        <w:t xml:space="preserve">, </w:t>
      </w:r>
      <w:r w:rsidR="009935AF" w:rsidRPr="009935AF">
        <w:t>Camera Calibration</w:t>
      </w:r>
      <w:r w:rsidR="009935AF">
        <w:t>.</w:t>
      </w:r>
    </w:p>
    <w:p w14:paraId="47CC57C7" w14:textId="2A79BEF5" w:rsidR="004E36A6" w:rsidRPr="009935AF" w:rsidRDefault="009935AF" w:rsidP="000803F7">
      <w:pPr>
        <w:pStyle w:val="Heading2"/>
        <w:ind w:left="142"/>
      </w:pPr>
      <w:r w:rsidRPr="009935AF">
        <w:t>Robotics</w:t>
      </w:r>
    </w:p>
    <w:p w14:paraId="26D7E1BF" w14:textId="46366A98" w:rsidR="009935AF" w:rsidRPr="009935AF" w:rsidRDefault="009935AF" w:rsidP="000803F7">
      <w:pPr>
        <w:ind w:left="142"/>
      </w:pPr>
      <w:r w:rsidRPr="009935AF">
        <w:t>Visual SLAM, State Estimation.</w:t>
      </w:r>
    </w:p>
    <w:p w14:paraId="0550533D" w14:textId="7284D2F3" w:rsidR="004E36A6" w:rsidRPr="004C3A69" w:rsidRDefault="009935AF" w:rsidP="000803F7">
      <w:pPr>
        <w:pStyle w:val="Heading2"/>
        <w:ind w:left="142"/>
      </w:pPr>
      <w:r w:rsidRPr="004C3A69">
        <w:t>Machine Learning</w:t>
      </w:r>
    </w:p>
    <w:p w14:paraId="73369B9E" w14:textId="61C8A31E" w:rsidR="00B02D42" w:rsidRDefault="009935AF" w:rsidP="000803F7">
      <w:pPr>
        <w:ind w:left="142"/>
        <w:jc w:val="both"/>
      </w:pPr>
      <w:r>
        <w:t xml:space="preserve">Deep Neural Networks, </w:t>
      </w:r>
      <w:r w:rsidR="004B6FB3">
        <w:t xml:space="preserve">Deep Reinforcement Learning, </w:t>
      </w:r>
      <w:r>
        <w:t>Diffusion Models (T2I, T2V), Generative Models (GAN, Normalizing Flow), AutoML (Neural Architecture Search, Evolutionary learning).</w:t>
      </w:r>
    </w:p>
    <w:p w14:paraId="6926B26D" w14:textId="0C97FB75" w:rsidR="000803F7" w:rsidRDefault="000803F7" w:rsidP="000803F7">
      <w:pPr>
        <w:ind w:left="142"/>
        <w:jc w:val="both"/>
      </w:pPr>
    </w:p>
    <w:p w14:paraId="3D9674A5" w14:textId="5005C02C" w:rsidR="000803F7" w:rsidRDefault="000803F7" w:rsidP="000803F7">
      <w:pPr>
        <w:ind w:left="142"/>
        <w:jc w:val="both"/>
      </w:pPr>
    </w:p>
    <w:p w14:paraId="07AA36D9" w14:textId="2806D4A9" w:rsidR="000803F7" w:rsidRDefault="000803F7" w:rsidP="000803F7">
      <w:pPr>
        <w:ind w:left="142"/>
        <w:jc w:val="both"/>
      </w:pPr>
    </w:p>
    <w:p w14:paraId="29192938" w14:textId="77777777" w:rsidR="000803F7" w:rsidRPr="009935AF" w:rsidRDefault="000803F7" w:rsidP="000803F7">
      <w:pPr>
        <w:ind w:left="142"/>
        <w:jc w:val="both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4E36A6" w:rsidRPr="00565B06" w14:paraId="4522C1F3" w14:textId="77777777" w:rsidTr="000C0E92">
        <w:tc>
          <w:tcPr>
            <w:tcW w:w="720" w:type="dxa"/>
            <w:tcMar>
              <w:right w:w="216" w:type="dxa"/>
            </w:tcMar>
            <w:vAlign w:val="bottom"/>
          </w:tcPr>
          <w:p w14:paraId="39A7C889" w14:textId="5A7CA1BF" w:rsidR="004E36A6" w:rsidRPr="00565B06" w:rsidRDefault="004E36A6" w:rsidP="000803F7">
            <w:pPr>
              <w:pStyle w:val="Icons"/>
              <w:ind w:left="142"/>
            </w:pPr>
          </w:p>
        </w:tc>
        <w:tc>
          <w:tcPr>
            <w:tcW w:w="8587" w:type="dxa"/>
          </w:tcPr>
          <w:p w14:paraId="74C50376" w14:textId="51B02A31" w:rsidR="004E36A6" w:rsidRPr="000803F7" w:rsidRDefault="004E36A6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Voluntering</w:t>
            </w:r>
          </w:p>
        </w:tc>
      </w:tr>
    </w:tbl>
    <w:p w14:paraId="61775952" w14:textId="399D544F" w:rsidR="004E36A6" w:rsidRPr="00565B06" w:rsidRDefault="004E36A6" w:rsidP="000803F7">
      <w:pPr>
        <w:pStyle w:val="Heading2"/>
        <w:ind w:left="142"/>
      </w:pPr>
      <w:r>
        <w:rPr>
          <w:lang w:val="en-GB" w:bidi="en-GB"/>
        </w:rPr>
        <w:t>Core Team Member</w:t>
      </w:r>
      <w:r w:rsidRPr="00565B06">
        <w:rPr>
          <w:lang w:val="en-GB" w:bidi="en-GB"/>
        </w:rPr>
        <w:t xml:space="preserve">| </w:t>
      </w:r>
      <w:r w:rsidRPr="004E36A6">
        <w:rPr>
          <w:iCs/>
          <w:color w:val="657C9C" w:themeColor="text2" w:themeTint="BF"/>
        </w:rPr>
        <w:t>Google Developer Student Club Zürich</w:t>
      </w:r>
    </w:p>
    <w:p w14:paraId="3AAA9B05" w14:textId="4B45F36C" w:rsidR="004E36A6" w:rsidRPr="004C3A69" w:rsidRDefault="004E36A6" w:rsidP="000803F7">
      <w:pPr>
        <w:pStyle w:val="Heading3"/>
        <w:spacing w:after="80"/>
        <w:ind w:left="142"/>
        <w:rPr>
          <w:lang w:val="it-CH"/>
        </w:rPr>
      </w:pPr>
      <w:r w:rsidRPr="004C3A69">
        <w:rPr>
          <w:lang w:val="it-CH"/>
        </w:rPr>
        <w:t>10/2021</w:t>
      </w:r>
      <w:r w:rsidRPr="004C3A69">
        <w:rPr>
          <w:lang w:val="it-CH" w:bidi="en-GB"/>
        </w:rPr>
        <w:t xml:space="preserve"> – </w:t>
      </w:r>
      <w:r w:rsidRPr="004C3A69">
        <w:rPr>
          <w:caps w:val="0"/>
          <w:lang w:val="it-CH"/>
        </w:rPr>
        <w:t>10/2022</w:t>
      </w:r>
    </w:p>
    <w:p w14:paraId="7F0664D6" w14:textId="18099C36" w:rsidR="004E36A6" w:rsidRPr="004E36A6" w:rsidRDefault="004E36A6" w:rsidP="000803F7">
      <w:pPr>
        <w:pStyle w:val="Heading2"/>
        <w:ind w:left="142"/>
        <w:rPr>
          <w:lang w:val="it-CH"/>
        </w:rPr>
      </w:pPr>
      <w:r w:rsidRPr="004E36A6">
        <w:rPr>
          <w:lang w:val="it-CH" w:bidi="en-GB"/>
        </w:rPr>
        <w:t xml:space="preserve">Football Coach| </w:t>
      </w:r>
      <w:r w:rsidRPr="004E36A6">
        <w:rPr>
          <w:iCs/>
          <w:color w:val="657C9C" w:themeColor="text2" w:themeTint="BF"/>
          <w:lang w:val="it-CH"/>
        </w:rPr>
        <w:t>GSO Azzano Mella</w:t>
      </w:r>
    </w:p>
    <w:p w14:paraId="335756F6" w14:textId="47310874" w:rsidR="004E36A6" w:rsidRPr="004C3A69" w:rsidRDefault="004E36A6" w:rsidP="000803F7">
      <w:pPr>
        <w:pStyle w:val="Heading3"/>
        <w:spacing w:after="80"/>
        <w:ind w:left="142"/>
        <w:rPr>
          <w:lang w:val="it-CH"/>
        </w:rPr>
      </w:pPr>
      <w:r w:rsidRPr="004C3A69">
        <w:rPr>
          <w:lang w:val="it-CH"/>
        </w:rPr>
        <w:t>08/2022</w:t>
      </w:r>
      <w:r w:rsidRPr="004C3A69">
        <w:rPr>
          <w:lang w:val="it-CH" w:bidi="en-GB"/>
        </w:rPr>
        <w:t xml:space="preserve"> – </w:t>
      </w:r>
      <w:r w:rsidRPr="004C3A69">
        <w:rPr>
          <w:caps w:val="0"/>
          <w:lang w:val="it-CH"/>
        </w:rPr>
        <w:t>Current</w:t>
      </w:r>
    </w:p>
    <w:p w14:paraId="0D3DBA26" w14:textId="12C4A25B" w:rsidR="004E36A6" w:rsidRPr="004E36A6" w:rsidRDefault="009935AF" w:rsidP="000803F7">
      <w:pPr>
        <w:pStyle w:val="Heading2"/>
        <w:ind w:left="142"/>
        <w:rPr>
          <w:lang w:val="it-CH"/>
        </w:rPr>
      </w:pPr>
      <w:r>
        <w:rPr>
          <w:lang w:val="it-CH" w:bidi="en-GB"/>
        </w:rPr>
        <w:t>Volunteer</w:t>
      </w:r>
      <w:r w:rsidR="004E36A6" w:rsidRPr="004E36A6">
        <w:rPr>
          <w:lang w:val="it-CH" w:bidi="en-GB"/>
        </w:rPr>
        <w:t xml:space="preserve">| </w:t>
      </w:r>
      <w:r w:rsidR="004E36A6" w:rsidRPr="004E36A6">
        <w:rPr>
          <w:iCs/>
          <w:color w:val="657C9C" w:themeColor="text2" w:themeTint="BF"/>
          <w:lang w:val="it-CH"/>
        </w:rPr>
        <w:t>Gruppo Volontariato Prima</w:t>
      </w:r>
      <w:r w:rsidR="004E36A6">
        <w:rPr>
          <w:iCs/>
          <w:color w:val="657C9C" w:themeColor="text2" w:themeTint="BF"/>
          <w:lang w:val="it-CH"/>
        </w:rPr>
        <w:t>vera</w:t>
      </w:r>
    </w:p>
    <w:p w14:paraId="3E09EECD" w14:textId="41306903" w:rsidR="004E36A6" w:rsidRPr="004E36A6" w:rsidRDefault="004E36A6" w:rsidP="000803F7">
      <w:pPr>
        <w:pStyle w:val="Heading3"/>
        <w:ind w:left="142"/>
      </w:pPr>
      <w:r w:rsidRPr="004E36A6">
        <w:t>0</w:t>
      </w:r>
      <w:r w:rsidR="009935AF">
        <w:t>8</w:t>
      </w:r>
      <w:r w:rsidRPr="004E36A6">
        <w:t>/2022</w:t>
      </w:r>
      <w:r w:rsidRPr="004E36A6">
        <w:rPr>
          <w:lang w:bidi="en-GB"/>
        </w:rPr>
        <w:t xml:space="preserve"> – </w:t>
      </w:r>
      <w:r w:rsidRPr="004E36A6">
        <w:rPr>
          <w:caps w:val="0"/>
        </w:rPr>
        <w:t>Current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76"/>
        <w:gridCol w:w="9250"/>
      </w:tblGrid>
      <w:tr w:rsidR="009935AF" w:rsidRPr="00565B06" w14:paraId="76A228F1" w14:textId="77777777" w:rsidTr="000C0E92">
        <w:tc>
          <w:tcPr>
            <w:tcW w:w="720" w:type="dxa"/>
            <w:tcMar>
              <w:right w:w="216" w:type="dxa"/>
            </w:tcMar>
            <w:vAlign w:val="bottom"/>
          </w:tcPr>
          <w:p w14:paraId="64E35C81" w14:textId="7A55F852" w:rsidR="009935AF" w:rsidRPr="00565B06" w:rsidRDefault="009935AF" w:rsidP="000803F7">
            <w:pPr>
              <w:pStyle w:val="Icons"/>
              <w:ind w:left="142"/>
            </w:pPr>
          </w:p>
        </w:tc>
        <w:tc>
          <w:tcPr>
            <w:tcW w:w="8587" w:type="dxa"/>
          </w:tcPr>
          <w:p w14:paraId="0160B8E7" w14:textId="30021309" w:rsidR="009935AF" w:rsidRPr="000803F7" w:rsidRDefault="009935AF" w:rsidP="000803F7">
            <w:pPr>
              <w:pStyle w:val="Heading1"/>
              <w:rPr>
                <w:u w:val="single"/>
              </w:rPr>
            </w:pPr>
            <w:r w:rsidRPr="000803F7">
              <w:rPr>
                <w:u w:val="single"/>
              </w:rPr>
              <w:t>References</w:t>
            </w:r>
          </w:p>
        </w:tc>
      </w:tr>
    </w:tbl>
    <w:p w14:paraId="46099A24" w14:textId="27B2A753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</w:rPr>
      </w:pPr>
      <w:r w:rsidRPr="000B5E9C">
        <w:rPr>
          <w:rStyle w:val="Emphasis"/>
          <w:i/>
          <w:iCs w:val="0"/>
          <w:sz w:val="22"/>
        </w:rPr>
        <w:t>Prof. Dr. Luc Van Gool</w:t>
      </w:r>
    </w:p>
    <w:p w14:paraId="0B14CE01" w14:textId="6E5301CF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it-CH"/>
        </w:rPr>
      </w:pPr>
      <w:r w:rsidRPr="005C3B5A">
        <w:rPr>
          <w:rStyle w:val="Emphasis"/>
          <w:i/>
          <w:iCs w:val="0"/>
          <w:sz w:val="22"/>
          <w:lang w:val="it-CH"/>
        </w:rPr>
        <w:t>Prof. Dr. Pascal Fua</w:t>
      </w:r>
    </w:p>
    <w:p w14:paraId="58FC3F34" w14:textId="5992A1F1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it-CH"/>
        </w:rPr>
      </w:pPr>
      <w:r w:rsidRPr="005C3B5A">
        <w:rPr>
          <w:rStyle w:val="Emphasis"/>
          <w:i/>
          <w:iCs w:val="0"/>
          <w:sz w:val="22"/>
          <w:lang w:val="it-CH"/>
        </w:rPr>
        <w:t>Prof. Dr. Roland Siegwart</w:t>
      </w:r>
    </w:p>
    <w:p w14:paraId="4D47CE3C" w14:textId="784E76B3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it-CH"/>
        </w:rPr>
      </w:pPr>
      <w:r w:rsidRPr="005C3B5A">
        <w:rPr>
          <w:rStyle w:val="Emphasis"/>
          <w:i/>
          <w:iCs w:val="0"/>
          <w:sz w:val="22"/>
          <w:lang w:val="it-CH"/>
        </w:rPr>
        <w:t>Dr. Suryansh Kumar</w:t>
      </w:r>
    </w:p>
    <w:p w14:paraId="39F8CDD6" w14:textId="7CE1D48D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de-CH"/>
        </w:rPr>
      </w:pPr>
      <w:r w:rsidRPr="005C3B5A">
        <w:rPr>
          <w:rStyle w:val="Emphasis"/>
          <w:i/>
          <w:iCs w:val="0"/>
          <w:sz w:val="22"/>
          <w:lang w:val="de-CH"/>
        </w:rPr>
        <w:t>Dr. Berk Kay</w:t>
      </w:r>
      <w:r w:rsidR="005C3B5A">
        <w:rPr>
          <w:rStyle w:val="Emphasis"/>
          <w:i/>
          <w:iCs w:val="0"/>
          <w:sz w:val="22"/>
          <w:lang w:val="de-CH"/>
        </w:rPr>
        <w:t>a</w:t>
      </w:r>
    </w:p>
    <w:p w14:paraId="40787679" w14:textId="0A4F8450" w:rsidR="009935AF" w:rsidRPr="005C3B5A" w:rsidRDefault="009935AF" w:rsidP="000803F7">
      <w:pPr>
        <w:pStyle w:val="Heading6"/>
        <w:spacing w:before="0"/>
        <w:ind w:left="142"/>
        <w:rPr>
          <w:rStyle w:val="Emphasis"/>
          <w:sz w:val="22"/>
          <w:lang w:val="de-CH"/>
        </w:rPr>
      </w:pPr>
      <w:r w:rsidRPr="005C3B5A">
        <w:rPr>
          <w:rStyle w:val="Emphasis"/>
          <w:i/>
          <w:iCs w:val="0"/>
          <w:sz w:val="22"/>
          <w:lang w:val="de-CH"/>
        </w:rPr>
        <w:t>Dr. Udaranga Wickramasinghe</w:t>
      </w:r>
    </w:p>
    <w:p w14:paraId="2354E807" w14:textId="1E955498" w:rsidR="009935AF" w:rsidRPr="005C3B5A" w:rsidRDefault="009935AF" w:rsidP="000803F7">
      <w:pPr>
        <w:pStyle w:val="Heading2"/>
        <w:ind w:left="142"/>
        <w:rPr>
          <w:iCs/>
          <w:color w:val="657C9C" w:themeColor="text2" w:themeTint="BF"/>
          <w:lang w:val="de-CH"/>
        </w:rPr>
      </w:pPr>
    </w:p>
    <w:p w14:paraId="6931B10B" w14:textId="77777777" w:rsidR="009935AF" w:rsidRPr="005C3B5A" w:rsidRDefault="009935AF" w:rsidP="000803F7">
      <w:pPr>
        <w:pStyle w:val="Heading2"/>
        <w:ind w:left="142"/>
        <w:rPr>
          <w:lang w:val="de-CH"/>
        </w:rPr>
      </w:pPr>
    </w:p>
    <w:p w14:paraId="08DE349A" w14:textId="77777777" w:rsidR="004E36A6" w:rsidRPr="005C3B5A" w:rsidRDefault="004E36A6" w:rsidP="000803F7">
      <w:pPr>
        <w:ind w:left="142"/>
        <w:rPr>
          <w:lang w:val="de-CH"/>
        </w:rPr>
      </w:pPr>
    </w:p>
    <w:p w14:paraId="4C4A9DF7" w14:textId="77777777" w:rsidR="004E36A6" w:rsidRPr="005C3B5A" w:rsidRDefault="004E36A6" w:rsidP="000803F7">
      <w:pPr>
        <w:ind w:left="142"/>
        <w:rPr>
          <w:lang w:val="de-CH"/>
        </w:rPr>
      </w:pPr>
    </w:p>
    <w:sectPr w:rsidR="004E36A6" w:rsidRPr="005C3B5A" w:rsidSect="000803F7"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624" w:right="1531" w:bottom="1077" w:left="1134" w:header="431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2F03" w14:textId="77777777" w:rsidR="008372A8" w:rsidRDefault="008372A8" w:rsidP="00F534FB">
      <w:pPr>
        <w:spacing w:after="0"/>
      </w:pPr>
      <w:r>
        <w:separator/>
      </w:r>
    </w:p>
  </w:endnote>
  <w:endnote w:type="continuationSeparator" w:id="0">
    <w:p w14:paraId="020D28D2" w14:textId="77777777" w:rsidR="008372A8" w:rsidRDefault="008372A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1220724"/>
      <w:docPartObj>
        <w:docPartGallery w:val="Page Numbers (Bottom of Page)"/>
        <w:docPartUnique/>
      </w:docPartObj>
    </w:sdtPr>
    <w:sdtContent>
      <w:p w14:paraId="1EFB02C9" w14:textId="7646164D" w:rsidR="004B6FB3" w:rsidRDefault="004B6FB3" w:rsidP="00C06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4A80A3" w14:textId="77777777" w:rsidR="004B6FB3" w:rsidRDefault="004B6FB3" w:rsidP="004B6F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1873547"/>
      <w:docPartObj>
        <w:docPartGallery w:val="Page Numbers (Bottom of Page)"/>
        <w:docPartUnique/>
      </w:docPartObj>
    </w:sdtPr>
    <w:sdtContent>
      <w:p w14:paraId="340230CF" w14:textId="07F97561" w:rsidR="004B6FB3" w:rsidRDefault="004B6FB3" w:rsidP="00C06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528BBBE" w14:textId="7C614433" w:rsidR="00056FE7" w:rsidRDefault="004B6FB3" w:rsidP="004B6FB3">
    <w:pPr>
      <w:pStyle w:val="Footer"/>
      <w:ind w:right="360"/>
    </w:pPr>
    <w:r w:rsidRPr="004B6FB3">
      <w:rPr>
        <w:noProof/>
        <w:lang w:val="en-GB" w:bidi="en-GB"/>
      </w:rPr>
      <w:ptab w:relativeTo="margin" w:alignment="center" w:leader="none"/>
    </w:r>
    <w:r>
      <w:t>Francesco Sarno</w:t>
    </w:r>
    <w:r>
      <w:ptab w:relativeTo="margin" w:alignment="right" w:leader="none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0406827"/>
      <w:docPartObj>
        <w:docPartGallery w:val="Page Numbers (Bottom of Page)"/>
        <w:docPartUnique/>
      </w:docPartObj>
    </w:sdtPr>
    <w:sdtContent>
      <w:p w14:paraId="19569F67" w14:textId="4096A43F" w:rsidR="004B6FB3" w:rsidRDefault="004B6FB3" w:rsidP="00C06C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4C1D83" w14:textId="47799180" w:rsidR="004B6FB3" w:rsidRDefault="004B6FB3" w:rsidP="004B6FB3">
    <w:pPr>
      <w:pStyle w:val="Footer"/>
      <w:ind w:right="360"/>
    </w:pPr>
    <w:r>
      <w:ptab w:relativeTo="margin" w:alignment="center" w:leader="none"/>
    </w:r>
    <w:r>
      <w:t>Francesco Sarno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C7AE" w14:textId="77777777" w:rsidR="008372A8" w:rsidRDefault="008372A8" w:rsidP="00F534FB">
      <w:pPr>
        <w:spacing w:after="0"/>
      </w:pPr>
      <w:r>
        <w:separator/>
      </w:r>
    </w:p>
  </w:footnote>
  <w:footnote w:type="continuationSeparator" w:id="0">
    <w:p w14:paraId="3699ADA8" w14:textId="77777777" w:rsidR="008372A8" w:rsidRDefault="008372A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375" w14:textId="77777777" w:rsidR="005324B1" w:rsidRDefault="005324B1">
    <w:pPr>
      <w:pStyle w:val="Head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8417CCA" wp14:editId="735D2AC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C8DCEA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" fillcolor="#e7e6e6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73790"/>
    <w:multiLevelType w:val="multilevel"/>
    <w:tmpl w:val="AAC034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C4C4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26A78"/>
    <w:multiLevelType w:val="multilevel"/>
    <w:tmpl w:val="B40477A4"/>
    <w:lvl w:ilvl="0">
      <w:start w:val="1"/>
      <w:numFmt w:val="decimal"/>
      <w:lvlText w:val="[%1]"/>
      <w:lvlJc w:val="left"/>
      <w:pPr>
        <w:ind w:left="360" w:hanging="360"/>
      </w:pPr>
      <w:rPr>
        <w:b/>
        <w:color w:val="2626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8135163">
    <w:abstractNumId w:val="9"/>
  </w:num>
  <w:num w:numId="2" w16cid:durableId="1780949884">
    <w:abstractNumId w:val="9"/>
    <w:lvlOverride w:ilvl="0">
      <w:startOverride w:val="1"/>
    </w:lvlOverride>
  </w:num>
  <w:num w:numId="3" w16cid:durableId="1491483967">
    <w:abstractNumId w:val="10"/>
  </w:num>
  <w:num w:numId="4" w16cid:durableId="1696419827">
    <w:abstractNumId w:val="14"/>
  </w:num>
  <w:num w:numId="5" w16cid:durableId="1524440574">
    <w:abstractNumId w:val="8"/>
  </w:num>
  <w:num w:numId="6" w16cid:durableId="515731533">
    <w:abstractNumId w:val="7"/>
  </w:num>
  <w:num w:numId="7" w16cid:durableId="302732603">
    <w:abstractNumId w:val="6"/>
  </w:num>
  <w:num w:numId="8" w16cid:durableId="2085687048">
    <w:abstractNumId w:val="5"/>
  </w:num>
  <w:num w:numId="9" w16cid:durableId="507335053">
    <w:abstractNumId w:val="4"/>
  </w:num>
  <w:num w:numId="10" w16cid:durableId="2116896617">
    <w:abstractNumId w:val="3"/>
  </w:num>
  <w:num w:numId="11" w16cid:durableId="354118655">
    <w:abstractNumId w:val="2"/>
  </w:num>
  <w:num w:numId="12" w16cid:durableId="200942924">
    <w:abstractNumId w:val="1"/>
  </w:num>
  <w:num w:numId="13" w16cid:durableId="1018626999">
    <w:abstractNumId w:val="0"/>
  </w:num>
  <w:num w:numId="14" w16cid:durableId="971445453">
    <w:abstractNumId w:val="13"/>
  </w:num>
  <w:num w:numId="15" w16cid:durableId="348918919">
    <w:abstractNumId w:val="12"/>
  </w:num>
  <w:num w:numId="16" w16cid:durableId="802237446">
    <w:abstractNumId w:val="15"/>
  </w:num>
  <w:num w:numId="17" w16cid:durableId="2074427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C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03F7"/>
    <w:rsid w:val="00092692"/>
    <w:rsid w:val="00096203"/>
    <w:rsid w:val="000A0229"/>
    <w:rsid w:val="000A0AFF"/>
    <w:rsid w:val="000B5E9C"/>
    <w:rsid w:val="000C7AAB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025E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4AF2"/>
    <w:rsid w:val="002F10E7"/>
    <w:rsid w:val="002F69E4"/>
    <w:rsid w:val="00300A98"/>
    <w:rsid w:val="0030724A"/>
    <w:rsid w:val="00316CE4"/>
    <w:rsid w:val="00323C3F"/>
    <w:rsid w:val="00326B81"/>
    <w:rsid w:val="003279A4"/>
    <w:rsid w:val="00337114"/>
    <w:rsid w:val="0035004C"/>
    <w:rsid w:val="003571C8"/>
    <w:rsid w:val="00383057"/>
    <w:rsid w:val="0039703C"/>
    <w:rsid w:val="003974BB"/>
    <w:rsid w:val="003A091E"/>
    <w:rsid w:val="003A5D77"/>
    <w:rsid w:val="003E5D64"/>
    <w:rsid w:val="003F313F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B6FB3"/>
    <w:rsid w:val="004C0172"/>
    <w:rsid w:val="004C1AF6"/>
    <w:rsid w:val="004C389B"/>
    <w:rsid w:val="004C3A69"/>
    <w:rsid w:val="004C5C49"/>
    <w:rsid w:val="004D0521"/>
    <w:rsid w:val="004D128F"/>
    <w:rsid w:val="004D3EB1"/>
    <w:rsid w:val="004D465D"/>
    <w:rsid w:val="004E2794"/>
    <w:rsid w:val="004E36A6"/>
    <w:rsid w:val="004E77A5"/>
    <w:rsid w:val="004F1057"/>
    <w:rsid w:val="004F199F"/>
    <w:rsid w:val="005106C0"/>
    <w:rsid w:val="005247B7"/>
    <w:rsid w:val="005324B1"/>
    <w:rsid w:val="005372FA"/>
    <w:rsid w:val="00550C15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43D"/>
    <w:rsid w:val="005A447D"/>
    <w:rsid w:val="005A459B"/>
    <w:rsid w:val="005A74EC"/>
    <w:rsid w:val="005B3D67"/>
    <w:rsid w:val="005B437C"/>
    <w:rsid w:val="005C3B5A"/>
    <w:rsid w:val="005D0108"/>
    <w:rsid w:val="005E088C"/>
    <w:rsid w:val="005E6E43"/>
    <w:rsid w:val="005F4455"/>
    <w:rsid w:val="005F6AD2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58D9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1D87"/>
    <w:rsid w:val="007E7052"/>
    <w:rsid w:val="007F71A4"/>
    <w:rsid w:val="00801D1D"/>
    <w:rsid w:val="008030EE"/>
    <w:rsid w:val="00812148"/>
    <w:rsid w:val="00814B43"/>
    <w:rsid w:val="00814FA5"/>
    <w:rsid w:val="0083016A"/>
    <w:rsid w:val="008372A8"/>
    <w:rsid w:val="00846AAE"/>
    <w:rsid w:val="00867081"/>
    <w:rsid w:val="008978E8"/>
    <w:rsid w:val="008A02C4"/>
    <w:rsid w:val="008A49A0"/>
    <w:rsid w:val="008A6538"/>
    <w:rsid w:val="008B3C2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35AF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64CE"/>
    <w:rsid w:val="00AB673E"/>
    <w:rsid w:val="00AC7C34"/>
    <w:rsid w:val="00AD121E"/>
    <w:rsid w:val="00AD518A"/>
    <w:rsid w:val="00AD6216"/>
    <w:rsid w:val="00AE2F61"/>
    <w:rsid w:val="00AE313B"/>
    <w:rsid w:val="00AE7650"/>
    <w:rsid w:val="00B02D42"/>
    <w:rsid w:val="00B112B1"/>
    <w:rsid w:val="00B1221A"/>
    <w:rsid w:val="00B204FE"/>
    <w:rsid w:val="00B25746"/>
    <w:rsid w:val="00B27157"/>
    <w:rsid w:val="00B47E1E"/>
    <w:rsid w:val="00B53BBA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15A61"/>
    <w:rsid w:val="00C21EA0"/>
    <w:rsid w:val="00C3233C"/>
    <w:rsid w:val="00C35C81"/>
    <w:rsid w:val="00C3763A"/>
    <w:rsid w:val="00C41706"/>
    <w:rsid w:val="00C570C7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7ED0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41CA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65C3"/>
    <w:rsid w:val="00EE0848"/>
    <w:rsid w:val="00F03B1E"/>
    <w:rsid w:val="00F03F2C"/>
    <w:rsid w:val="00F1202D"/>
    <w:rsid w:val="00F169EF"/>
    <w:rsid w:val="00F217AB"/>
    <w:rsid w:val="00F35A06"/>
    <w:rsid w:val="00F435D3"/>
    <w:rsid w:val="00F46425"/>
    <w:rsid w:val="00F5078D"/>
    <w:rsid w:val="00F534FB"/>
    <w:rsid w:val="00F56232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16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7C9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B6F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F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657C9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4472C4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44546A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1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4B6FB3"/>
  </w:style>
  <w:style w:type="character" w:customStyle="1" w:styleId="Heading5Char">
    <w:name w:val="Heading 5 Char"/>
    <w:basedOn w:val="DefaultParagraphFont"/>
    <w:link w:val="Heading5"/>
    <w:uiPriority w:val="9"/>
    <w:rsid w:val="004B6F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6FB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0803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escosarno/Library/Containers/com.microsoft.Word/Data/Library/Application%20Support/Microsoft/Office/16.0/DTS/Search/%7b0E82AFCA-FA3E-9048-AF46-22A839ECBCF5%7d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B3FF92049B34CB207F4E64074D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EDDBA-DCA9-A94F-8007-590C1D193B71}"/>
      </w:docPartPr>
      <w:docPartBody>
        <w:p w:rsidR="00F055FD" w:rsidRDefault="00000000">
          <w:pPr>
            <w:pStyle w:val="AE4B3FF92049B34CB207F4E64074D1AE"/>
          </w:pPr>
          <w:r w:rsidRPr="009D0878">
            <w:rPr>
              <w:lang w:val="en-GB" w:bidi="en-GB"/>
            </w:rPr>
            <w:t>Address</w:t>
          </w:r>
        </w:p>
      </w:docPartBody>
    </w:docPart>
    <w:docPart>
      <w:docPartPr>
        <w:name w:val="B668DC3D1A3CFA47B7E23432E687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BFFED-10EB-0F4F-8EA8-AADD72B2A54C}"/>
      </w:docPartPr>
      <w:docPartBody>
        <w:p w:rsidR="00F055FD" w:rsidRDefault="00000000">
          <w:pPr>
            <w:pStyle w:val="B668DC3D1A3CFA47B7E23432E6871416"/>
          </w:pPr>
          <w:r w:rsidRPr="009D0878">
            <w:rPr>
              <w:lang w:val="en-GB" w:bidi="en-GB"/>
            </w:rPr>
            <w:t>Phone number</w:t>
          </w:r>
        </w:p>
      </w:docPartBody>
    </w:docPart>
    <w:docPart>
      <w:docPartPr>
        <w:name w:val="140D870DCDC90748B447A9CE12992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70C53-65B8-1246-8007-B28218C19F96}"/>
      </w:docPartPr>
      <w:docPartBody>
        <w:p w:rsidR="00F055FD" w:rsidRDefault="00000000">
          <w:pPr>
            <w:pStyle w:val="140D870DCDC90748B447A9CE129923EE"/>
          </w:pPr>
          <w:r w:rsidRPr="009D0878">
            <w:rPr>
              <w:lang w:val="en-GB" w:bidi="en-GB"/>
            </w:rPr>
            <w:t>Email address</w:t>
          </w:r>
        </w:p>
      </w:docPartBody>
    </w:docPart>
    <w:docPart>
      <w:docPartPr>
        <w:name w:val="000AB571F872E14DB9447EEC8E68C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4F56-7175-5049-AE9D-5EEA512EFA8B}"/>
      </w:docPartPr>
      <w:docPartBody>
        <w:p w:rsidR="00F055FD" w:rsidRDefault="00000000">
          <w:pPr>
            <w:pStyle w:val="000AB571F872E14DB9447EEC8E68C240"/>
          </w:pPr>
          <w:r w:rsidRPr="009D0878">
            <w:rPr>
              <w:lang w:val="en-GB" w:bidi="en-GB"/>
            </w:rPr>
            <w:t>LinkedIn profile</w:t>
          </w:r>
        </w:p>
      </w:docPartBody>
    </w:docPart>
    <w:docPart>
      <w:docPartPr>
        <w:name w:val="E4DB9DAE20A05846B7147ACB9B877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736C1-6D89-6941-A716-DF8F997D5D52}"/>
      </w:docPartPr>
      <w:docPartBody>
        <w:p w:rsidR="00F055FD" w:rsidRDefault="00000000">
          <w:pPr>
            <w:pStyle w:val="E4DB9DAE20A05846B7147ACB9B87795A"/>
          </w:pPr>
          <w:r w:rsidRPr="009D0878">
            <w:rPr>
              <w:lang w:val="en-GB" w:bidi="en-GB"/>
            </w:rPr>
            <w:t>Twitter/blog/portfolio</w:t>
          </w:r>
        </w:p>
      </w:docPartBody>
    </w:docPart>
    <w:docPart>
      <w:docPartPr>
        <w:name w:val="FCE1975A1A00EA468E824AA1C54E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5987-E002-7A40-85C5-13EB739C7037}"/>
      </w:docPartPr>
      <w:docPartBody>
        <w:p w:rsidR="00F055FD" w:rsidRDefault="00000000">
          <w:pPr>
            <w:pStyle w:val="FCE1975A1A00EA468E824AA1C54E5A43"/>
          </w:pPr>
          <w:r w:rsidRPr="00565B06">
            <w:rPr>
              <w:lang w:val="en-GB" w:bidi="en-GB"/>
            </w:rPr>
            <w:t>Education</w:t>
          </w:r>
        </w:p>
      </w:docPartBody>
    </w:docPart>
    <w:docPart>
      <w:docPartPr>
        <w:name w:val="927C5B4CC082804CBF2FCBA6DCEDD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E8E7-7592-9746-9343-046A6252B295}"/>
      </w:docPartPr>
      <w:docPartBody>
        <w:p w:rsidR="00F055FD" w:rsidRDefault="00000000">
          <w:pPr>
            <w:pStyle w:val="927C5B4CC082804CBF2FCBA6DCEDD762"/>
          </w:pPr>
          <w:r w:rsidRPr="00565B06">
            <w:rPr>
              <w:lang w:val="en-GB" w:bidi="en-GB"/>
            </w:rPr>
            <w:t>Experience</w:t>
          </w:r>
        </w:p>
      </w:docPartBody>
    </w:docPart>
    <w:docPart>
      <w:docPartPr>
        <w:name w:val="1AD2A97355E3C84FAC1A0FD9E0A58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8A27E-6C6A-5B41-ADCE-BAB5BD4364E1}"/>
      </w:docPartPr>
      <w:docPartBody>
        <w:p w:rsidR="00F055FD" w:rsidRDefault="00000000">
          <w:pPr>
            <w:pStyle w:val="1AD2A97355E3C84FAC1A0FD9E0A5855B"/>
          </w:pPr>
          <w:r w:rsidRPr="00565B06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AC"/>
    <w:rsid w:val="00AE327A"/>
    <w:rsid w:val="00B931AC"/>
    <w:rsid w:val="00D05B4E"/>
    <w:rsid w:val="00E335D2"/>
    <w:rsid w:val="00F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4B3FF92049B34CB207F4E64074D1AE">
    <w:name w:val="AE4B3FF92049B34CB207F4E64074D1AE"/>
  </w:style>
  <w:style w:type="paragraph" w:customStyle="1" w:styleId="B668DC3D1A3CFA47B7E23432E6871416">
    <w:name w:val="B668DC3D1A3CFA47B7E23432E6871416"/>
  </w:style>
  <w:style w:type="paragraph" w:customStyle="1" w:styleId="140D870DCDC90748B447A9CE129923EE">
    <w:name w:val="140D870DCDC90748B447A9CE129923EE"/>
  </w:style>
  <w:style w:type="paragraph" w:customStyle="1" w:styleId="000AB571F872E14DB9447EEC8E68C240">
    <w:name w:val="000AB571F872E14DB9447EEC8E68C240"/>
  </w:style>
  <w:style w:type="paragraph" w:customStyle="1" w:styleId="E4DB9DAE20A05846B7147ACB9B87795A">
    <w:name w:val="E4DB9DAE20A05846B7147ACB9B87795A"/>
  </w:style>
  <w:style w:type="paragraph" w:customStyle="1" w:styleId="FCE1975A1A00EA468E824AA1C54E5A43">
    <w:name w:val="FCE1975A1A00EA468E824AA1C54E5A4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7C5B4CC082804CBF2FCBA6DCEDD762">
    <w:name w:val="927C5B4CC082804CBF2FCBA6DCEDD762"/>
  </w:style>
  <w:style w:type="paragraph" w:customStyle="1" w:styleId="1AD2A97355E3C84FAC1A0FD9E0A5855B">
    <w:name w:val="1AD2A97355E3C84FAC1A0FD9E0A58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Chemin du Fréne 9, Lausanne</CompanyAddress>
  <CompanyPhone>+41 774988061</CompanyPhone>
  <CompanyFax/>
  <CompanyEmail>sarnof96@gmail.com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C6A93CE7-F9F1-704D-95E3-A503EE4F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{0E82AFCA-FA3E-9048-AF46-22A839ECBCF5}tf16402487_win32.dotx</Template>
  <TotalTime>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https://www.linkedin.com/in/francesco-sarno/</cp:keywords>
  <dc:description/>
  <cp:lastModifiedBy/>
  <cp:revision>1</cp:revision>
  <dcterms:created xsi:type="dcterms:W3CDTF">2023-03-02T09:43:00Z</dcterms:created>
  <dcterms:modified xsi:type="dcterms:W3CDTF">2023-03-02T09:43:00Z</dcterms:modified>
  <cp:category/>
  <cp:contentStatus>https://francescosarno.github.io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